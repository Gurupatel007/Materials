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9A1A" w14:textId="77777777" w:rsidR="00E72CDE" w:rsidRDefault="00E72CDE">
      <w:pPr>
        <w:spacing w:after="160" w:line="264" w:lineRule="auto"/>
      </w:pPr>
    </w:p>
    <w:p w14:paraId="39E15CB0" w14:textId="77777777" w:rsidR="00C92128" w:rsidRPr="00C92128" w:rsidRDefault="00C92128" w:rsidP="00C92128">
      <w:pPr>
        <w:pStyle w:val="Title"/>
        <w:rPr>
          <w:rFonts w:ascii="Algerian" w:hAnsi="Algerian"/>
          <w:sz w:val="32"/>
          <w:szCs w:val="32"/>
        </w:rPr>
      </w:pPr>
      <w:r w:rsidRPr="00C92128">
        <w:rPr>
          <w:rFonts w:ascii="Algerian" w:hAnsi="Algerian"/>
          <w:sz w:val="32"/>
          <w:szCs w:val="32"/>
        </w:rPr>
        <w:t>PRACTICAL</w:t>
      </w:r>
      <w:r w:rsidRPr="00C92128">
        <w:rPr>
          <w:rFonts w:ascii="Algerian" w:hAnsi="Algerian"/>
          <w:spacing w:val="-8"/>
          <w:sz w:val="32"/>
          <w:szCs w:val="32"/>
        </w:rPr>
        <w:t xml:space="preserve"> </w:t>
      </w:r>
      <w:r w:rsidRPr="00C92128">
        <w:rPr>
          <w:rFonts w:ascii="Algerian" w:hAnsi="Algerian"/>
          <w:sz w:val="32"/>
          <w:szCs w:val="32"/>
        </w:rPr>
        <w:t>1</w:t>
      </w:r>
    </w:p>
    <w:p w14:paraId="15ADA88D" w14:textId="77777777" w:rsidR="00C92128" w:rsidRDefault="00C92128" w:rsidP="00C92128">
      <w:pPr>
        <w:sectPr w:rsidR="00C92128" w:rsidSect="00C92128">
          <w:headerReference w:type="default" r:id="rId8"/>
          <w:footerReference w:type="default" r:id="rId9"/>
          <w:pgSz w:w="11910" w:h="16840"/>
          <w:pgMar w:top="1140" w:right="980" w:bottom="124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02" w:space="2978"/>
            <w:col w:w="6090"/>
          </w:cols>
        </w:sectPr>
      </w:pPr>
    </w:p>
    <w:p w14:paraId="4227F02E" w14:textId="77777777" w:rsidR="00C92128" w:rsidRDefault="00C92128" w:rsidP="00C92128">
      <w:pPr>
        <w:pStyle w:val="BodyText"/>
        <w:spacing w:before="180" w:line="256" w:lineRule="auto"/>
        <w:ind w:left="128" w:right="21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631F14" wp14:editId="5FAC289E">
                <wp:simplePos x="0" y="0"/>
                <wp:positionH relativeFrom="page">
                  <wp:posOffset>466725</wp:posOffset>
                </wp:positionH>
                <wp:positionV relativeFrom="page">
                  <wp:posOffset>736600</wp:posOffset>
                </wp:positionV>
                <wp:extent cx="6572250" cy="50800"/>
                <wp:effectExtent l="0" t="0" r="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0" cy="50800"/>
                        </a:xfrm>
                        <a:custGeom>
                          <a:avLst/>
                          <a:gdLst>
                            <a:gd name="T0" fmla="+- 0 11085 735"/>
                            <a:gd name="T1" fmla="*/ T0 w 10350"/>
                            <a:gd name="T2" fmla="+- 0 1192 1160"/>
                            <a:gd name="T3" fmla="*/ 1192 h 80"/>
                            <a:gd name="T4" fmla="+- 0 735 735"/>
                            <a:gd name="T5" fmla="*/ T4 w 10350"/>
                            <a:gd name="T6" fmla="+- 0 1192 1160"/>
                            <a:gd name="T7" fmla="*/ 1192 h 80"/>
                            <a:gd name="T8" fmla="+- 0 735 735"/>
                            <a:gd name="T9" fmla="*/ T8 w 10350"/>
                            <a:gd name="T10" fmla="+- 0 1240 1160"/>
                            <a:gd name="T11" fmla="*/ 1240 h 80"/>
                            <a:gd name="T12" fmla="+- 0 11085 735"/>
                            <a:gd name="T13" fmla="*/ T12 w 10350"/>
                            <a:gd name="T14" fmla="+- 0 1240 1160"/>
                            <a:gd name="T15" fmla="*/ 1240 h 80"/>
                            <a:gd name="T16" fmla="+- 0 11085 735"/>
                            <a:gd name="T17" fmla="*/ T16 w 10350"/>
                            <a:gd name="T18" fmla="+- 0 1192 1160"/>
                            <a:gd name="T19" fmla="*/ 1192 h 80"/>
                            <a:gd name="T20" fmla="+- 0 11085 735"/>
                            <a:gd name="T21" fmla="*/ T20 w 10350"/>
                            <a:gd name="T22" fmla="+- 0 1160 1160"/>
                            <a:gd name="T23" fmla="*/ 1160 h 80"/>
                            <a:gd name="T24" fmla="+- 0 735 735"/>
                            <a:gd name="T25" fmla="*/ T24 w 10350"/>
                            <a:gd name="T26" fmla="+- 0 1160 1160"/>
                            <a:gd name="T27" fmla="*/ 1160 h 80"/>
                            <a:gd name="T28" fmla="+- 0 735 735"/>
                            <a:gd name="T29" fmla="*/ T28 w 10350"/>
                            <a:gd name="T30" fmla="+- 0 1176 1160"/>
                            <a:gd name="T31" fmla="*/ 1176 h 80"/>
                            <a:gd name="T32" fmla="+- 0 11085 735"/>
                            <a:gd name="T33" fmla="*/ T32 w 10350"/>
                            <a:gd name="T34" fmla="+- 0 1176 1160"/>
                            <a:gd name="T35" fmla="*/ 1176 h 80"/>
                            <a:gd name="T36" fmla="+- 0 11085 735"/>
                            <a:gd name="T37" fmla="*/ T36 w 10350"/>
                            <a:gd name="T38" fmla="+- 0 1160 1160"/>
                            <a:gd name="T39" fmla="*/ 116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50" h="80">
                              <a:moveTo>
                                <a:pt x="10350" y="32"/>
                              </a:moveTo>
                              <a:lnTo>
                                <a:pt x="0" y="32"/>
                              </a:lnTo>
                              <a:lnTo>
                                <a:pt x="0" y="80"/>
                              </a:lnTo>
                              <a:lnTo>
                                <a:pt x="10350" y="80"/>
                              </a:lnTo>
                              <a:lnTo>
                                <a:pt x="10350" y="32"/>
                              </a:lnTo>
                              <a:close/>
                              <a:moveTo>
                                <a:pt x="10350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0350" y="16"/>
                              </a:lnTo>
                              <a:lnTo>
                                <a:pt x="10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758C2" id="AutoShape 2" o:spid="_x0000_s1026" style="position:absolute;margin-left:36.75pt;margin-top:58pt;width:517.5pt;height: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5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" path="m10350,32l,32,,80r10350,l10350,32xm10350,l,,,16r10350,l10350,xe" fillcolor="black" stroked="f">
                <v:path arrowok="t" o:connecttype="custom" o:connectlocs="6572250,756920;0,756920;0,787400;6572250,787400;6572250,756920;6572250,736600;0,736600;0,746760;6572250,746760;6572250,736600" o:connectangles="0,0,0,0,0,0,0,0,0,0"/>
                <w10:wrap anchorx="page" anchory="page"/>
              </v:shape>
            </w:pict>
          </mc:Fallback>
        </mc:AlternateContent>
      </w:r>
      <w:r>
        <w:t xml:space="preserve">It refers to </w:t>
      </w:r>
      <w:proofErr w:type="gramStart"/>
      <w:r>
        <w:t>Non SQL</w:t>
      </w:r>
      <w:proofErr w:type="gramEnd"/>
      <w:r>
        <w:t xml:space="preserve"> or “Not Only SQL” which is a non-relational database which provides the</w:t>
      </w:r>
      <w:r>
        <w:rPr>
          <w:spacing w:val="1"/>
        </w:rPr>
        <w:t xml:space="preserve"> </w:t>
      </w:r>
      <w:r>
        <w:t>facility to store and retrieve data in a non-structured manner. It is generally used to store big data and</w:t>
      </w:r>
      <w:r>
        <w:rPr>
          <w:spacing w:val="-57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applications.</w:t>
      </w:r>
    </w:p>
    <w:p w14:paraId="1135EF14" w14:textId="77777777" w:rsidR="00C92128" w:rsidRDefault="00C92128" w:rsidP="00C92128">
      <w:pPr>
        <w:pStyle w:val="BodyText"/>
        <w:spacing w:before="161"/>
        <w:ind w:left="133"/>
      </w:pP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NoSQL:</w:t>
      </w:r>
    </w:p>
    <w:p w14:paraId="5D2187FD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3"/>
        <w:ind w:left="839" w:hanging="361"/>
        <w:contextualSpacing w:val="0"/>
        <w:rPr>
          <w:sz w:val="24"/>
        </w:rPr>
      </w:pP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2"/>
          <w:sz w:val="24"/>
        </w:rPr>
        <w:t xml:space="preserve"> </w:t>
      </w:r>
      <w:r>
        <w:rPr>
          <w:sz w:val="24"/>
        </w:rPr>
        <w:t>relational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6A6AD7D0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left="839" w:hanging="361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free.</w:t>
      </w:r>
    </w:p>
    <w:p w14:paraId="1FE63DC7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left="839" w:hanging="361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5EDCAE64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left="839" w:hanging="361"/>
        <w:contextualSpacing w:val="0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A9F1408" wp14:editId="73D0608D">
            <wp:simplePos x="0" y="0"/>
            <wp:positionH relativeFrom="page">
              <wp:posOffset>3633851</wp:posOffset>
            </wp:positionH>
            <wp:positionV relativeFrom="paragraph">
              <wp:posOffset>200480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variety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huge</w:t>
      </w:r>
      <w:r>
        <w:rPr>
          <w:spacing w:val="-2"/>
          <w:sz w:val="24"/>
        </w:rPr>
        <w:t xml:space="preserve"> </w:t>
      </w:r>
      <w:r>
        <w:rPr>
          <w:sz w:val="24"/>
        </w:rPr>
        <w:t>amounts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31B2DE2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  <w:tab w:val="left" w:pos="5088"/>
        </w:tabs>
        <w:spacing w:before="53" w:line="372" w:lineRule="auto"/>
        <w:ind w:right="2574" w:firstLine="346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vertical</w:t>
      </w:r>
      <w:r>
        <w:rPr>
          <w:spacing w:val="-2"/>
          <w:sz w:val="24"/>
        </w:rPr>
        <w:t xml:space="preserve"> </w:t>
      </w:r>
      <w:r>
        <w:rPr>
          <w:sz w:val="24"/>
        </w:rPr>
        <w:t>scalable.</w:t>
      </w:r>
      <w:r>
        <w:rPr>
          <w:sz w:val="24"/>
        </w:rPr>
        <w:tab/>
        <w:t xml:space="preserve">It has </w:t>
      </w:r>
      <w:proofErr w:type="gramStart"/>
      <w:r>
        <w:rPr>
          <w:sz w:val="24"/>
        </w:rPr>
        <w:t>low cost</w:t>
      </w:r>
      <w:proofErr w:type="gramEnd"/>
      <w:r>
        <w:rPr>
          <w:sz w:val="24"/>
        </w:rPr>
        <w:t xml:space="preserve"> hardware.</w:t>
      </w:r>
      <w:r>
        <w:rPr>
          <w:spacing w:val="-58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NoSQL:</w:t>
      </w:r>
    </w:p>
    <w:p w14:paraId="54BC2518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0"/>
        <w:ind w:left="839" w:hanging="361"/>
        <w:contextualSpacing w:val="0"/>
        <w:rPr>
          <w:sz w:val="24"/>
        </w:rPr>
      </w:pP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Schema.</w:t>
      </w:r>
    </w:p>
    <w:p w14:paraId="50E7FC6F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left="839" w:hanging="361"/>
        <w:contextualSpacing w:val="0"/>
        <w:rPr>
          <w:sz w:val="24"/>
        </w:rPr>
      </w:pPr>
      <w:r>
        <w:rPr>
          <w:sz w:val="24"/>
        </w:rPr>
        <w:t>Horizontal</w:t>
      </w:r>
      <w:r>
        <w:rPr>
          <w:spacing w:val="-2"/>
          <w:sz w:val="24"/>
        </w:rPr>
        <w:t xml:space="preserve"> </w:t>
      </w:r>
      <w:r>
        <w:rPr>
          <w:sz w:val="24"/>
        </w:rPr>
        <w:t>Scaling.</w:t>
      </w:r>
    </w:p>
    <w:p w14:paraId="6ECC0BAF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"/>
        <w:ind w:left="839" w:hanging="361"/>
        <w:contextualSpacing w:val="0"/>
        <w:rPr>
          <w:sz w:val="24"/>
        </w:rPr>
      </w:pP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queries due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data model.</w:t>
      </w:r>
    </w:p>
    <w:p w14:paraId="24E91EDA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left="839" w:hanging="361"/>
        <w:contextualSpacing w:val="0"/>
        <w:rPr>
          <w:sz w:val="24"/>
        </w:rPr>
      </w:pP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 use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developers.</w:t>
      </w:r>
    </w:p>
    <w:p w14:paraId="1E5168CA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 w:line="357" w:lineRule="auto"/>
        <w:ind w:right="6280" w:firstLine="346"/>
        <w:contextualSpacing w:val="0"/>
        <w:rPr>
          <w:sz w:val="24"/>
        </w:rPr>
      </w:pPr>
      <w:r>
        <w:rPr>
          <w:sz w:val="24"/>
        </w:rPr>
        <w:t>Best for big and complex data.</w:t>
      </w:r>
      <w:r>
        <w:rPr>
          <w:spacing w:val="-57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 NoSQL:</w:t>
      </w:r>
    </w:p>
    <w:p w14:paraId="342DCDD2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67"/>
        <w:ind w:left="839" w:hanging="361"/>
        <w:contextualSpacing w:val="0"/>
        <w:rPr>
          <w:sz w:val="24"/>
        </w:rPr>
      </w:pP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Standardization.</w:t>
      </w:r>
    </w:p>
    <w:p w14:paraId="5C3DD338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left="839" w:hanging="361"/>
        <w:contextualSpacing w:val="0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backup.</w:t>
      </w:r>
    </w:p>
    <w:p w14:paraId="4ADCF4B1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"/>
        <w:ind w:left="839" w:hanging="361"/>
        <w:contextualSpacing w:val="0"/>
        <w:rPr>
          <w:sz w:val="24"/>
        </w:rPr>
      </w:pP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of 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19A412FA" w14:textId="77777777" w:rsidR="00C92128" w:rsidRDefault="00C92128" w:rsidP="00C92128">
      <w:pPr>
        <w:pStyle w:val="BodyText"/>
        <w:rPr>
          <w:sz w:val="26"/>
        </w:rPr>
      </w:pPr>
    </w:p>
    <w:p w14:paraId="4678D125" w14:textId="77777777" w:rsidR="00C92128" w:rsidRDefault="00C92128" w:rsidP="00C92128">
      <w:pPr>
        <w:pStyle w:val="BodyText"/>
        <w:spacing w:before="3"/>
        <w:rPr>
          <w:sz w:val="25"/>
        </w:rPr>
      </w:pPr>
    </w:p>
    <w:p w14:paraId="23FC477E" w14:textId="77777777" w:rsidR="00C92128" w:rsidRDefault="00C92128" w:rsidP="00C92128">
      <w:pPr>
        <w:pStyle w:val="BodyText"/>
        <w:spacing w:before="1"/>
        <w:ind w:left="133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NoSQL</w:t>
      </w:r>
      <w:r>
        <w:rPr>
          <w:spacing w:val="-2"/>
        </w:rPr>
        <w:t xml:space="preserve"> </w:t>
      </w:r>
      <w:r>
        <w:t>Databases:</w:t>
      </w:r>
    </w:p>
    <w:p w14:paraId="204F7874" w14:textId="77777777" w:rsidR="00C92128" w:rsidRDefault="00C92128" w:rsidP="00C92128">
      <w:pPr>
        <w:pStyle w:val="ListParagraph"/>
        <w:numPr>
          <w:ilvl w:val="0"/>
          <w:numId w:val="1"/>
        </w:numPr>
        <w:tabs>
          <w:tab w:val="left" w:pos="840"/>
        </w:tabs>
        <w:spacing w:before="182"/>
        <w:ind w:hanging="361"/>
        <w:contextualSpacing w:val="0"/>
        <w:rPr>
          <w:sz w:val="24"/>
        </w:rPr>
      </w:pPr>
      <w:r>
        <w:rPr>
          <w:sz w:val="24"/>
        </w:rPr>
        <w:t>Document-Oriented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23CCBF27" w14:textId="77777777" w:rsidR="00C92128" w:rsidRDefault="00C92128" w:rsidP="00C92128">
      <w:pPr>
        <w:pStyle w:val="ListParagraph"/>
        <w:numPr>
          <w:ilvl w:val="0"/>
          <w:numId w:val="1"/>
        </w:numPr>
        <w:tabs>
          <w:tab w:val="left" w:pos="840"/>
        </w:tabs>
        <w:spacing w:before="19"/>
        <w:ind w:hanging="361"/>
        <w:contextualSpacing w:val="0"/>
        <w:rPr>
          <w:sz w:val="24"/>
        </w:rPr>
      </w:pPr>
      <w:r>
        <w:rPr>
          <w:sz w:val="24"/>
        </w:rPr>
        <w:t>Key-Oriented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</w:p>
    <w:p w14:paraId="00CDF9D0" w14:textId="77777777" w:rsidR="00C92128" w:rsidRDefault="00C92128" w:rsidP="00C92128">
      <w:pPr>
        <w:pStyle w:val="ListParagraph"/>
        <w:numPr>
          <w:ilvl w:val="0"/>
          <w:numId w:val="1"/>
        </w:numPr>
        <w:tabs>
          <w:tab w:val="left" w:pos="840"/>
        </w:tabs>
        <w:spacing w:before="17"/>
        <w:ind w:hanging="361"/>
        <w:contextualSpacing w:val="0"/>
        <w:rPr>
          <w:sz w:val="24"/>
        </w:rPr>
      </w:pPr>
      <w:r>
        <w:rPr>
          <w:sz w:val="24"/>
        </w:rPr>
        <w:t>Column-Oriented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78F54E57" w14:textId="77777777" w:rsidR="00C92128" w:rsidRDefault="00C92128" w:rsidP="00C92128">
      <w:pPr>
        <w:pStyle w:val="ListParagraph"/>
        <w:numPr>
          <w:ilvl w:val="0"/>
          <w:numId w:val="1"/>
        </w:numPr>
        <w:tabs>
          <w:tab w:val="left" w:pos="840"/>
        </w:tabs>
        <w:spacing w:before="19"/>
        <w:ind w:hanging="361"/>
        <w:contextualSpacing w:val="0"/>
        <w:rPr>
          <w:sz w:val="24"/>
        </w:rPr>
      </w:pPr>
      <w:r>
        <w:rPr>
          <w:sz w:val="24"/>
        </w:rPr>
        <w:t>Graph</w:t>
      </w:r>
    </w:p>
    <w:p w14:paraId="75CB5F22" w14:textId="77777777" w:rsidR="00C92128" w:rsidRDefault="00C92128" w:rsidP="00C92128">
      <w:pPr>
        <w:pStyle w:val="BodyText"/>
        <w:rPr>
          <w:sz w:val="26"/>
        </w:rPr>
      </w:pPr>
    </w:p>
    <w:p w14:paraId="160D8694" w14:textId="77777777" w:rsidR="00C92128" w:rsidRPr="00C92128" w:rsidRDefault="00C92128" w:rsidP="00C92128">
      <w:pPr>
        <w:pStyle w:val="Heading1"/>
        <w:spacing w:before="181"/>
        <w:ind w:left="494"/>
        <w:jc w:val="both"/>
        <w:rPr>
          <w:rFonts w:ascii="Bodoni MT" w:hAnsi="Bodoni MT"/>
        </w:rPr>
      </w:pPr>
      <w:r w:rsidRPr="00C92128">
        <w:rPr>
          <w:rFonts w:ascii="Bodoni MT" w:hAnsi="Bodoni MT"/>
        </w:rPr>
        <w:t>Document-Oriented</w:t>
      </w:r>
      <w:r w:rsidRPr="00C92128">
        <w:rPr>
          <w:rFonts w:ascii="Bodoni MT" w:hAnsi="Bodoni MT"/>
          <w:spacing w:val="-3"/>
        </w:rPr>
        <w:t xml:space="preserve"> </w:t>
      </w:r>
      <w:r w:rsidRPr="00C92128">
        <w:rPr>
          <w:rFonts w:ascii="Bodoni MT" w:hAnsi="Bodoni MT"/>
        </w:rPr>
        <w:t>Database:</w:t>
      </w:r>
    </w:p>
    <w:p w14:paraId="1FF08C8C" w14:textId="77777777" w:rsidR="00C92128" w:rsidRDefault="00C92128" w:rsidP="00C92128">
      <w:pPr>
        <w:pStyle w:val="BodyText"/>
        <w:spacing w:before="178" w:line="249" w:lineRule="auto"/>
        <w:ind w:left="489" w:right="117" w:hanging="10"/>
        <w:jc w:val="both"/>
      </w:pPr>
      <w:r>
        <w:t>A document database stores data in JSON, BSON, or XML documents. Documents can be stored</w:t>
      </w:r>
      <w:r>
        <w:rPr>
          <w:spacing w:val="1"/>
        </w:rPr>
        <w:t xml:space="preserve"> </w:t>
      </w:r>
      <w:r>
        <w:t>and retrieved in a form that is much closer to the data objects used in applications, which means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assembled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disassembled when moving back and forth between applications and storage. It is widely used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developers</w:t>
      </w:r>
      <w:r>
        <w:rPr>
          <w:spacing w:val="-1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document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easy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write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update.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cases</w:t>
      </w:r>
      <w:r>
        <w:rPr>
          <w:spacing w:val="-14"/>
        </w:rPr>
        <w:t xml:space="preserve"> </w:t>
      </w:r>
      <w:r>
        <w:t>include</w:t>
      </w:r>
      <w:r>
        <w:rPr>
          <w:spacing w:val="-16"/>
        </w:rPr>
        <w:t xml:space="preserve"> </w:t>
      </w:r>
      <w:r>
        <w:t>ecommerce</w:t>
      </w:r>
      <w:r>
        <w:rPr>
          <w:spacing w:val="-15"/>
        </w:rPr>
        <w:t xml:space="preserve"> </w:t>
      </w:r>
      <w:r>
        <w:t>platforms,</w:t>
      </w:r>
      <w:r>
        <w:rPr>
          <w:spacing w:val="-58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t>platforms, and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 development</w:t>
      </w:r>
      <w:r>
        <w:rPr>
          <w:spacing w:val="-1"/>
        </w:rPr>
        <w:t xml:space="preserve"> </w:t>
      </w:r>
      <w:r>
        <w:t>across industries.</w:t>
      </w:r>
      <w:r>
        <w:rPr>
          <w:spacing w:val="-1"/>
        </w:rPr>
        <w:t xml:space="preserve"> </w:t>
      </w:r>
      <w:r>
        <w:t xml:space="preserve">Example: </w:t>
      </w:r>
      <w:proofErr w:type="spellStart"/>
      <w:r>
        <w:t>MonogoDB</w:t>
      </w:r>
      <w:proofErr w:type="spellEnd"/>
    </w:p>
    <w:p w14:paraId="6A4C93D9" w14:textId="77777777" w:rsidR="00C92128" w:rsidRDefault="00C92128" w:rsidP="00C92128">
      <w:pPr>
        <w:pStyle w:val="BodyText"/>
        <w:rPr>
          <w:sz w:val="26"/>
        </w:rPr>
      </w:pPr>
    </w:p>
    <w:p w14:paraId="16D0E67E" w14:textId="77777777" w:rsidR="00C92128" w:rsidRDefault="00C92128" w:rsidP="00C92128">
      <w:pPr>
        <w:pStyle w:val="BodyText"/>
        <w:spacing w:before="8"/>
        <w:rPr>
          <w:sz w:val="26"/>
        </w:rPr>
      </w:pPr>
    </w:p>
    <w:p w14:paraId="67273082" w14:textId="77777777" w:rsidR="00C92128" w:rsidRPr="00C92128" w:rsidRDefault="00C92128" w:rsidP="00C92128">
      <w:pPr>
        <w:pStyle w:val="Heading1"/>
        <w:ind w:left="494"/>
        <w:jc w:val="both"/>
        <w:rPr>
          <w:rFonts w:ascii="Bodoni MT" w:hAnsi="Bodoni MT"/>
        </w:rPr>
      </w:pPr>
      <w:r w:rsidRPr="00C92128">
        <w:rPr>
          <w:rFonts w:ascii="Bodoni MT" w:hAnsi="Bodoni MT"/>
        </w:rPr>
        <w:t>Key-Value</w:t>
      </w:r>
      <w:r w:rsidRPr="00C92128">
        <w:rPr>
          <w:rFonts w:ascii="Bodoni MT" w:hAnsi="Bodoni MT"/>
          <w:spacing w:val="-4"/>
        </w:rPr>
        <w:t xml:space="preserve"> </w:t>
      </w:r>
      <w:r w:rsidRPr="00C92128">
        <w:rPr>
          <w:rFonts w:ascii="Bodoni MT" w:hAnsi="Bodoni MT"/>
        </w:rPr>
        <w:t>Database:</w:t>
      </w:r>
    </w:p>
    <w:p w14:paraId="657CE907" w14:textId="77777777" w:rsidR="00C92128" w:rsidRDefault="00C92128" w:rsidP="00C92128">
      <w:pPr>
        <w:jc w:val="both"/>
        <w:sectPr w:rsidR="00C92128" w:rsidSect="00EA3040">
          <w:type w:val="continuous"/>
          <w:pgSz w:w="11910" w:h="16840"/>
          <w:pgMar w:top="1140" w:right="980" w:bottom="124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04B0C6" w14:textId="77777777" w:rsidR="00C92128" w:rsidRDefault="00C92128" w:rsidP="00C92128">
      <w:pPr>
        <w:pStyle w:val="BodyText"/>
        <w:spacing w:before="11"/>
        <w:rPr>
          <w:b/>
          <w:sz w:val="17"/>
        </w:rPr>
      </w:pPr>
    </w:p>
    <w:p w14:paraId="42FE5FBD" w14:textId="77777777" w:rsidR="00C92128" w:rsidRDefault="00C92128" w:rsidP="00C92128">
      <w:pPr>
        <w:pStyle w:val="BodyText"/>
        <w:spacing w:before="90" w:line="249" w:lineRule="auto"/>
        <w:ind w:left="489" w:right="120" w:hanging="10"/>
        <w:jc w:val="both"/>
      </w:pPr>
      <w:r>
        <w:t>The simplest type of NoSQL database is a key-value store. Every data element in the database is</w:t>
      </w:r>
      <w:r>
        <w:rPr>
          <w:spacing w:val="1"/>
        </w:rPr>
        <w:t xml:space="preserve"> </w:t>
      </w:r>
      <w:r>
        <w:t>stored as a key value pair consisting of an attribute name (or "key") and a value. In a sense, a</w:t>
      </w:r>
      <w:r>
        <w:rPr>
          <w:spacing w:val="1"/>
        </w:rPr>
        <w:t xml:space="preserve"> </w:t>
      </w:r>
      <w:proofErr w:type="spellStart"/>
      <w:r>
        <w:t>keyvalue</w:t>
      </w:r>
      <w:proofErr w:type="spellEnd"/>
      <w:r>
        <w:t xml:space="preserve"> store is like a relational database with only two columns: the key or attribute name (such</w:t>
      </w:r>
      <w:r>
        <w:rPr>
          <w:spacing w:val="-57"/>
        </w:rPr>
        <w:t xml:space="preserve"> </w:t>
      </w:r>
      <w:r>
        <w:t>as "Name") and the value (such as "</w:t>
      </w:r>
      <w:proofErr w:type="spellStart"/>
      <w:r>
        <w:t>Abc</w:t>
      </w:r>
      <w:proofErr w:type="spellEnd"/>
      <w:r>
        <w:t>"). Use cases include shopping carts, user preferences, and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profiles.</w:t>
      </w:r>
    </w:p>
    <w:p w14:paraId="33ABBE43" w14:textId="77777777" w:rsidR="00C92128" w:rsidRDefault="00C92128" w:rsidP="00C92128">
      <w:pPr>
        <w:pStyle w:val="BodyText"/>
        <w:spacing w:before="10"/>
        <w:ind w:left="479"/>
        <w:jc w:val="both"/>
      </w:pPr>
      <w:r>
        <w:t>Example:</w:t>
      </w:r>
      <w:r>
        <w:rPr>
          <w:spacing w:val="-3"/>
        </w:rPr>
        <w:t xml:space="preserve"> </w:t>
      </w:r>
      <w:r>
        <w:t>Berkeley</w:t>
      </w:r>
      <w:r>
        <w:rPr>
          <w:spacing w:val="-2"/>
        </w:rPr>
        <w:t xml:space="preserve"> </w:t>
      </w:r>
      <w:r>
        <w:t>DB</w:t>
      </w:r>
    </w:p>
    <w:p w14:paraId="5EAED9B1" w14:textId="77777777" w:rsidR="00C92128" w:rsidRDefault="00C92128" w:rsidP="00C92128">
      <w:pPr>
        <w:pStyle w:val="BodyText"/>
        <w:spacing w:before="8"/>
        <w:rPr>
          <w:sz w:val="27"/>
        </w:rPr>
      </w:pPr>
    </w:p>
    <w:p w14:paraId="74E254D5" w14:textId="77777777" w:rsidR="00C92128" w:rsidRPr="00C92128" w:rsidRDefault="00C92128" w:rsidP="00C92128">
      <w:pPr>
        <w:pStyle w:val="Heading1"/>
        <w:ind w:left="494"/>
        <w:jc w:val="both"/>
        <w:rPr>
          <w:rFonts w:ascii="Bodoni MT" w:hAnsi="Bodoni MT"/>
        </w:rPr>
      </w:pPr>
      <w:r w:rsidRPr="00C92128">
        <w:rPr>
          <w:rFonts w:ascii="Bodoni MT" w:hAnsi="Bodoni MT"/>
        </w:rPr>
        <w:t>Column-Oriented</w:t>
      </w:r>
      <w:r w:rsidRPr="00C92128">
        <w:rPr>
          <w:rFonts w:ascii="Bodoni MT" w:hAnsi="Bodoni MT"/>
          <w:spacing w:val="-3"/>
        </w:rPr>
        <w:t xml:space="preserve"> </w:t>
      </w:r>
      <w:r w:rsidRPr="00C92128">
        <w:rPr>
          <w:rFonts w:ascii="Bodoni MT" w:hAnsi="Bodoni MT"/>
        </w:rPr>
        <w:t>Database:</w:t>
      </w:r>
    </w:p>
    <w:p w14:paraId="29DD610C" w14:textId="77777777" w:rsidR="00C92128" w:rsidRDefault="00C92128" w:rsidP="00C92128">
      <w:pPr>
        <w:pStyle w:val="BodyText"/>
        <w:spacing w:before="22" w:line="249" w:lineRule="auto"/>
        <w:ind w:left="489" w:right="113" w:hanging="10"/>
        <w:jc w:val="both"/>
      </w:pPr>
      <w:r>
        <w:t>While a relational database stores data in rows and reads data row by row, a column store is</w:t>
      </w:r>
      <w:r>
        <w:rPr>
          <w:spacing w:val="1"/>
        </w:rPr>
        <w:t xml:space="preserve"> </w:t>
      </w:r>
      <w:r>
        <w:t>organized as a set of columns. This means that when you want to run analytics on a small number</w:t>
      </w:r>
      <w:r>
        <w:rPr>
          <w:spacing w:val="1"/>
        </w:rPr>
        <w:t xml:space="preserve"> </w:t>
      </w:r>
      <w:r>
        <w:t>of columns, you can read those columns directly without consuming memory with the unwanted</w:t>
      </w:r>
      <w:r>
        <w:rPr>
          <w:spacing w:val="1"/>
        </w:rPr>
        <w:t xml:space="preserve"> </w:t>
      </w:r>
      <w:r>
        <w:t>data. Columns are often of the same type and benefit from more efficient compression, making</w:t>
      </w:r>
      <w:r>
        <w:rPr>
          <w:spacing w:val="1"/>
        </w:rPr>
        <w:t xml:space="preserve"> </w:t>
      </w:r>
      <w:r>
        <w:t>reads even faster. Columnar databases can quickly aggregate the value of a given column (adding</w:t>
      </w:r>
      <w:r>
        <w:rPr>
          <w:spacing w:val="1"/>
        </w:rPr>
        <w:t xml:space="preserve"> </w:t>
      </w:r>
      <w:r>
        <w:t>up the total sales for the year, for example). Use cases include analytics. Example: Apache</w:t>
      </w:r>
      <w:r>
        <w:rPr>
          <w:spacing w:val="1"/>
        </w:rPr>
        <w:t xml:space="preserve"> </w:t>
      </w:r>
      <w:r>
        <w:t>Cassandra</w:t>
      </w:r>
    </w:p>
    <w:p w14:paraId="2CE0D1F7" w14:textId="77777777" w:rsidR="00C92128" w:rsidRDefault="00C92128" w:rsidP="00C92128">
      <w:pPr>
        <w:pStyle w:val="BodyText"/>
        <w:spacing w:before="2"/>
        <w:rPr>
          <w:sz w:val="27"/>
        </w:rPr>
      </w:pPr>
    </w:p>
    <w:p w14:paraId="47E3CAF2" w14:textId="77777777" w:rsidR="00C92128" w:rsidRPr="00C92128" w:rsidRDefault="00C92128" w:rsidP="00C92128">
      <w:pPr>
        <w:pStyle w:val="Heading1"/>
        <w:ind w:left="494"/>
        <w:rPr>
          <w:rFonts w:ascii="Bodoni MT" w:hAnsi="Bodoni MT"/>
        </w:rPr>
      </w:pPr>
      <w:r w:rsidRPr="00C92128">
        <w:rPr>
          <w:rFonts w:ascii="Bodoni MT" w:hAnsi="Bodoni MT"/>
        </w:rPr>
        <w:t>Graph:</w:t>
      </w:r>
    </w:p>
    <w:p w14:paraId="08ED7411" w14:textId="77777777" w:rsidR="00C92128" w:rsidRDefault="00C92128" w:rsidP="00C92128">
      <w:pPr>
        <w:pStyle w:val="BodyText"/>
        <w:spacing w:before="21" w:line="249" w:lineRule="auto"/>
        <w:ind w:left="489" w:right="117" w:hanging="10"/>
        <w:jc w:val="both"/>
      </w:pPr>
      <w:r>
        <w:t>A graph database focuses on the relationship between data elements. Each element is stored as a</w:t>
      </w:r>
      <w:r>
        <w:rPr>
          <w:spacing w:val="1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graph).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links</w:t>
      </w:r>
      <w:r>
        <w:rPr>
          <w:spacing w:val="-57"/>
        </w:rPr>
        <w:t xml:space="preserve"> </w:t>
      </w:r>
      <w:r>
        <w:t>or relationships. In a graph database, connections are first-class elements of the database, stored</w:t>
      </w:r>
      <w:r>
        <w:rPr>
          <w:spacing w:val="1"/>
        </w:rPr>
        <w:t xml:space="preserve"> </w:t>
      </w:r>
      <w:r>
        <w:t>directly. In relational databases, links are implied, using data to express the relationships. A graph</w:t>
      </w:r>
      <w:r>
        <w:rPr>
          <w:spacing w:val="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connections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elements,</w:t>
      </w:r>
      <w:r>
        <w:rPr>
          <w:spacing w:val="-11"/>
        </w:rPr>
        <w:t xml:space="preserve"> </w:t>
      </w:r>
      <w:r>
        <w:t>overcoming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overhead associated with joining multiple tables in SQL. Use cases include fraud detection, social</w:t>
      </w:r>
      <w:r>
        <w:rPr>
          <w:spacing w:val="-57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and knowledge</w:t>
      </w:r>
      <w:r>
        <w:rPr>
          <w:spacing w:val="-1"/>
        </w:rPr>
        <w:t xml:space="preserve"> </w:t>
      </w:r>
      <w:r>
        <w:t>graphs.</w:t>
      </w:r>
    </w:p>
    <w:p w14:paraId="188A74F6" w14:textId="77777777" w:rsidR="00C92128" w:rsidRDefault="00C92128" w:rsidP="00C92128">
      <w:pPr>
        <w:pStyle w:val="BodyText"/>
        <w:spacing w:before="10"/>
        <w:ind w:left="479"/>
        <w:jc w:val="both"/>
      </w:pPr>
      <w:r>
        <w:t>Example:</w:t>
      </w:r>
      <w:r>
        <w:rPr>
          <w:spacing w:val="-2"/>
        </w:rPr>
        <w:t xml:space="preserve"> </w:t>
      </w:r>
      <w:r>
        <w:t>Neo4j</w:t>
      </w:r>
    </w:p>
    <w:p w14:paraId="12B5D178" w14:textId="77777777" w:rsidR="00C92128" w:rsidRDefault="00C92128" w:rsidP="00C92128">
      <w:pPr>
        <w:pStyle w:val="BodyText"/>
        <w:rPr>
          <w:sz w:val="26"/>
        </w:rPr>
      </w:pPr>
    </w:p>
    <w:p w14:paraId="6431A2BC" w14:textId="77777777" w:rsidR="00C92128" w:rsidRPr="00C92128" w:rsidRDefault="00C92128" w:rsidP="00C92128">
      <w:pPr>
        <w:pStyle w:val="Heading1"/>
        <w:spacing w:before="181"/>
        <w:ind w:firstLine="479"/>
        <w:rPr>
          <w:rFonts w:ascii="Bodoni MT" w:hAnsi="Bodoni MT"/>
        </w:rPr>
      </w:pPr>
      <w:r w:rsidRPr="00C92128">
        <w:rPr>
          <w:rFonts w:ascii="Bodoni MT" w:hAnsi="Bodoni MT"/>
        </w:rPr>
        <w:t>MongoDB:</w:t>
      </w:r>
    </w:p>
    <w:p w14:paraId="5F3D04B3" w14:textId="77777777" w:rsidR="00C92128" w:rsidRDefault="00C92128" w:rsidP="00C92128">
      <w:pPr>
        <w:pStyle w:val="BodyText"/>
        <w:spacing w:before="178" w:line="256" w:lineRule="auto"/>
        <w:ind w:left="503" w:right="136" w:hanging="10"/>
      </w:pPr>
      <w:r>
        <w:t>MongoDB is an open-source document database and leading NoSQL database. It is one of the</w:t>
      </w:r>
      <w:r>
        <w:rPr>
          <w:spacing w:val="1"/>
        </w:rPr>
        <w:t xml:space="preserve"> </w:t>
      </w:r>
      <w:r>
        <w:t xml:space="preserve">popular NoSQL </w:t>
      </w:r>
      <w:proofErr w:type="gramStart"/>
      <w:r>
        <w:t>database</w:t>
      </w:r>
      <w:proofErr w:type="gramEnd"/>
      <w:r>
        <w:t xml:space="preserve"> which is object-oriented database. It stores the data in JSON format</w:t>
      </w:r>
      <w:r>
        <w:rPr>
          <w:spacing w:val="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 document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structure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over time.</w:t>
      </w:r>
      <w:r>
        <w:rPr>
          <w:spacing w:val="-57"/>
        </w:rPr>
        <w:t xml:space="preserve"> </w:t>
      </w:r>
      <w:r>
        <w:t>MongoDB is a distributed database at its core, so high availability, horizontal scaling, and</w:t>
      </w:r>
      <w:r>
        <w:rPr>
          <w:spacing w:val="1"/>
        </w:rPr>
        <w:t xml:space="preserve"> </w:t>
      </w:r>
      <w:r>
        <w:t>geographic</w:t>
      </w:r>
      <w:r>
        <w:rPr>
          <w:spacing w:val="-1"/>
        </w:rPr>
        <w:t xml:space="preserve"> </w:t>
      </w:r>
      <w:r>
        <w:t>distribution are</w:t>
      </w:r>
      <w:r>
        <w:rPr>
          <w:spacing w:val="-2"/>
        </w:rPr>
        <w:t xml:space="preserve"> </w:t>
      </w:r>
      <w:r>
        <w:t>built in and easy to use.</w:t>
      </w:r>
    </w:p>
    <w:p w14:paraId="42EA3147" w14:textId="77777777" w:rsidR="00C92128" w:rsidRDefault="00C92128" w:rsidP="00C92128">
      <w:pPr>
        <w:pStyle w:val="BodyText"/>
        <w:spacing w:before="208"/>
        <w:ind w:left="479"/>
      </w:pPr>
      <w:proofErr w:type="spellStart"/>
      <w:r>
        <w:t>Eg</w:t>
      </w:r>
      <w:proofErr w:type="spellEnd"/>
      <w:r>
        <w:t>:</w:t>
      </w:r>
      <w:r>
        <w:rPr>
          <w:spacing w:val="-3"/>
        </w:rPr>
        <w:t xml:space="preserve"> </w:t>
      </w:r>
      <w:r>
        <w:t>{“name”:</w:t>
      </w:r>
      <w:r>
        <w:rPr>
          <w:spacing w:val="-2"/>
        </w:rPr>
        <w:t xml:space="preserve"> </w:t>
      </w:r>
      <w:r>
        <w:t>“Kushal</w:t>
      </w:r>
      <w:r>
        <w:rPr>
          <w:spacing w:val="-3"/>
        </w:rPr>
        <w:t xml:space="preserve"> </w:t>
      </w:r>
      <w:r>
        <w:t>Gupta”,</w:t>
      </w:r>
      <w:r>
        <w:rPr>
          <w:spacing w:val="-2"/>
        </w:rPr>
        <w:t xml:space="preserve"> </w:t>
      </w:r>
      <w:r>
        <w:t>“branch”:</w:t>
      </w:r>
      <w:r>
        <w:rPr>
          <w:spacing w:val="-1"/>
        </w:rPr>
        <w:t xml:space="preserve"> </w:t>
      </w:r>
      <w:r>
        <w:t>“IT”,</w:t>
      </w:r>
      <w:r>
        <w:rPr>
          <w:spacing w:val="-1"/>
        </w:rPr>
        <w:t xml:space="preserve"> </w:t>
      </w:r>
      <w:r>
        <w:t>“age”:</w:t>
      </w:r>
      <w:r>
        <w:rPr>
          <w:spacing w:val="-2"/>
        </w:rPr>
        <w:t xml:space="preserve"> </w:t>
      </w:r>
      <w:r>
        <w:t>“19”}</w:t>
      </w:r>
    </w:p>
    <w:p w14:paraId="2D713A00" w14:textId="77777777" w:rsidR="00C92128" w:rsidRPr="00EA3040" w:rsidRDefault="00C92128" w:rsidP="00C92128">
      <w:pPr>
        <w:pStyle w:val="BodyText"/>
        <w:spacing w:before="180"/>
        <w:ind w:left="479"/>
      </w:pPr>
      <w:r>
        <w:t>MongoDB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 to</w:t>
      </w:r>
      <w:r>
        <w:rPr>
          <w:spacing w:val="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either larger, unstable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data.</w:t>
      </w:r>
    </w:p>
    <w:p w14:paraId="6BCAD73B" w14:textId="77777777" w:rsidR="00C92128" w:rsidRDefault="00C92128" w:rsidP="00C92128">
      <w:pPr>
        <w:pStyle w:val="BodyText"/>
        <w:spacing w:before="7"/>
        <w:rPr>
          <w:sz w:val="31"/>
        </w:rPr>
      </w:pPr>
    </w:p>
    <w:p w14:paraId="5FAFEC57" w14:textId="77777777" w:rsidR="00C92128" w:rsidRDefault="00C92128" w:rsidP="00C92128">
      <w:pPr>
        <w:pStyle w:val="BodyText"/>
        <w:spacing w:before="7"/>
        <w:rPr>
          <w:sz w:val="31"/>
        </w:rPr>
      </w:pPr>
    </w:p>
    <w:p w14:paraId="7B0AB3D2" w14:textId="77777777" w:rsidR="00C92128" w:rsidRDefault="00C92128" w:rsidP="00C92128">
      <w:pPr>
        <w:pStyle w:val="BodyText"/>
        <w:spacing w:before="7"/>
        <w:rPr>
          <w:sz w:val="31"/>
        </w:rPr>
      </w:pPr>
    </w:p>
    <w:p w14:paraId="64A186E8" w14:textId="77777777" w:rsidR="00C92128" w:rsidRPr="00C92128" w:rsidRDefault="00C92128" w:rsidP="00C92128">
      <w:pPr>
        <w:pStyle w:val="Heading1"/>
        <w:spacing w:before="1"/>
        <w:rPr>
          <w:rFonts w:ascii="Bodoni MT" w:hAnsi="Bodoni MT"/>
        </w:rPr>
      </w:pPr>
      <w:r w:rsidRPr="00C92128">
        <w:rPr>
          <w:rFonts w:ascii="Bodoni MT" w:hAnsi="Bodoni MT"/>
        </w:rPr>
        <w:t>CAP</w:t>
      </w:r>
      <w:r w:rsidRPr="00C92128">
        <w:rPr>
          <w:rFonts w:ascii="Bodoni MT" w:hAnsi="Bodoni MT"/>
          <w:spacing w:val="-3"/>
        </w:rPr>
        <w:t xml:space="preserve"> </w:t>
      </w:r>
      <w:r w:rsidRPr="00C92128">
        <w:rPr>
          <w:rFonts w:ascii="Bodoni MT" w:hAnsi="Bodoni MT"/>
        </w:rPr>
        <w:t>(Consistency,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Availability,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Partition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Tolerance)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Theorem:</w:t>
      </w:r>
    </w:p>
    <w:p w14:paraId="23C169CB" w14:textId="77777777" w:rsidR="00C92128" w:rsidRDefault="00C92128" w:rsidP="00C92128">
      <w:pPr>
        <w:sectPr w:rsidR="00C92128" w:rsidSect="00EA3040">
          <w:pgSz w:w="11910" w:h="16840"/>
          <w:pgMar w:top="1140" w:right="980" w:bottom="1240" w:left="860" w:header="794" w:footer="104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4E045FB8" w14:textId="77777777" w:rsidR="00C92128" w:rsidRDefault="00C92128" w:rsidP="00C92128">
      <w:pPr>
        <w:pStyle w:val="BodyText"/>
        <w:spacing w:before="10"/>
        <w:rPr>
          <w:b/>
          <w:sz w:val="17"/>
        </w:rPr>
      </w:pPr>
    </w:p>
    <w:p w14:paraId="18D900EB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92"/>
        <w:ind w:left="839" w:hanging="361"/>
        <w:contextualSpacing w:val="0"/>
        <w:rPr>
          <w:sz w:val="24"/>
        </w:rPr>
      </w:pPr>
      <w:r>
        <w:rPr>
          <w:sz w:val="24"/>
        </w:rPr>
        <w:t>Consistency: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</w:p>
    <w:p w14:paraId="58050080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left="839" w:hanging="361"/>
        <w:contextualSpacing w:val="0"/>
        <w:rPr>
          <w:sz w:val="24"/>
        </w:rPr>
      </w:pPr>
      <w:r>
        <w:rPr>
          <w:sz w:val="24"/>
        </w:rPr>
        <w:t>Availability: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</w:p>
    <w:p w14:paraId="52F11321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" w:line="247" w:lineRule="auto"/>
        <w:ind w:left="839" w:right="123"/>
        <w:contextualSpacing w:val="0"/>
        <w:rPr>
          <w:sz w:val="24"/>
        </w:rPr>
      </w:pPr>
      <w:r>
        <w:rPr>
          <w:sz w:val="24"/>
        </w:rPr>
        <w:t>Partition</w:t>
      </w:r>
      <w:r>
        <w:rPr>
          <w:spacing w:val="48"/>
          <w:sz w:val="24"/>
        </w:rPr>
        <w:t xml:space="preserve"> </w:t>
      </w:r>
      <w:r>
        <w:rPr>
          <w:sz w:val="24"/>
        </w:rPr>
        <w:t>Tolerance:</w:t>
      </w:r>
      <w:r>
        <w:rPr>
          <w:spacing w:val="49"/>
          <w:sz w:val="24"/>
        </w:rPr>
        <w:t xml:space="preserve"> </w:t>
      </w:r>
      <w:r>
        <w:rPr>
          <w:sz w:val="24"/>
        </w:rPr>
        <w:t>Data</w:t>
      </w:r>
      <w:r>
        <w:rPr>
          <w:spacing w:val="48"/>
          <w:sz w:val="24"/>
        </w:rPr>
        <w:t xml:space="preserve"> </w:t>
      </w:r>
      <w:r>
        <w:rPr>
          <w:sz w:val="24"/>
        </w:rPr>
        <w:t>should</w:t>
      </w:r>
      <w:r>
        <w:rPr>
          <w:spacing w:val="49"/>
          <w:sz w:val="24"/>
        </w:rPr>
        <w:t xml:space="preserve"> </w:t>
      </w:r>
      <w:r>
        <w:rPr>
          <w:sz w:val="24"/>
        </w:rPr>
        <w:t>be</w:t>
      </w:r>
      <w:r>
        <w:rPr>
          <w:spacing w:val="48"/>
          <w:sz w:val="24"/>
        </w:rPr>
        <w:t xml:space="preserve"> </w:t>
      </w:r>
      <w:r>
        <w:rPr>
          <w:sz w:val="24"/>
        </w:rPr>
        <w:t>partition.</w:t>
      </w:r>
      <w:r>
        <w:rPr>
          <w:spacing w:val="49"/>
          <w:sz w:val="24"/>
        </w:rPr>
        <w:t xml:space="preserve"> </w:t>
      </w:r>
      <w:r>
        <w:rPr>
          <w:sz w:val="24"/>
        </w:rPr>
        <w:t>i.e.,</w:t>
      </w:r>
      <w:r>
        <w:rPr>
          <w:spacing w:val="47"/>
          <w:sz w:val="24"/>
        </w:rPr>
        <w:t xml:space="preserve"> </w:t>
      </w:r>
      <w:r>
        <w:rPr>
          <w:sz w:val="24"/>
        </w:rPr>
        <w:t>Data</w:t>
      </w:r>
      <w:r>
        <w:rPr>
          <w:spacing w:val="48"/>
          <w:sz w:val="24"/>
        </w:rPr>
        <w:t xml:space="preserve"> </w:t>
      </w:r>
      <w:r>
        <w:rPr>
          <w:sz w:val="24"/>
        </w:rPr>
        <w:t>should</w:t>
      </w:r>
      <w:r>
        <w:rPr>
          <w:spacing w:val="49"/>
          <w:sz w:val="24"/>
        </w:rPr>
        <w:t xml:space="preserve"> </w:t>
      </w:r>
      <w:r>
        <w:rPr>
          <w:sz w:val="24"/>
        </w:rPr>
        <w:t>be</w:t>
      </w:r>
      <w:r>
        <w:rPr>
          <w:spacing w:val="48"/>
          <w:sz w:val="24"/>
        </w:rPr>
        <w:t xml:space="preserve"> </w:t>
      </w:r>
      <w:r>
        <w:rPr>
          <w:sz w:val="24"/>
        </w:rPr>
        <w:t>able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tolerate</w:t>
      </w:r>
      <w:r>
        <w:rPr>
          <w:spacing w:val="48"/>
          <w:sz w:val="24"/>
        </w:rPr>
        <w:t xml:space="preserve"> </w:t>
      </w:r>
      <w:r>
        <w:rPr>
          <w:sz w:val="24"/>
        </w:rPr>
        <w:t>further</w:t>
      </w:r>
      <w:r>
        <w:rPr>
          <w:spacing w:val="-57"/>
          <w:sz w:val="24"/>
        </w:rPr>
        <w:t xml:space="preserve"> </w:t>
      </w:r>
      <w:r>
        <w:rPr>
          <w:sz w:val="24"/>
        </w:rPr>
        <w:t>partitions</w:t>
      </w:r>
      <w:r>
        <w:rPr>
          <w:spacing w:val="-1"/>
          <w:sz w:val="24"/>
        </w:rPr>
        <w:t xml:space="preserve"> </w:t>
      </w:r>
      <w:r>
        <w:rPr>
          <w:sz w:val="24"/>
        </w:rPr>
        <w:t>of database</w:t>
      </w:r>
    </w:p>
    <w:p w14:paraId="0577B0A9" w14:textId="77777777" w:rsidR="00C92128" w:rsidRDefault="00C92128" w:rsidP="00C92128">
      <w:pPr>
        <w:pStyle w:val="BodyText"/>
        <w:spacing w:before="173" w:line="396" w:lineRule="auto"/>
        <w:ind w:left="13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1505C6" wp14:editId="6D8B3CD7">
            <wp:simplePos x="0" y="0"/>
            <wp:positionH relativeFrom="page">
              <wp:posOffset>804279</wp:posOffset>
            </wp:positionH>
            <wp:positionV relativeFrom="paragraph">
              <wp:posOffset>749836</wp:posOffset>
            </wp:positionV>
            <wp:extent cx="2103337" cy="1717548"/>
            <wp:effectExtent l="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37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According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CAP</w:t>
      </w:r>
      <w:r>
        <w:rPr>
          <w:spacing w:val="-14"/>
        </w:rPr>
        <w:t xml:space="preserve"> </w:t>
      </w:r>
      <w:r>
        <w:t>theorem,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single</w:t>
      </w:r>
      <w:r>
        <w:rPr>
          <w:spacing w:val="-15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achieve</w:t>
      </w:r>
      <w:r>
        <w:rPr>
          <w:spacing w:val="-16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properties.</w:t>
      </w:r>
      <w:r>
        <w:rPr>
          <w:spacing w:val="-57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can be achieved</w:t>
      </w:r>
      <w:r>
        <w:rPr>
          <w:spacing w:val="-1"/>
        </w:rPr>
        <w:t xml:space="preserve"> </w:t>
      </w:r>
      <w:r>
        <w:t>alternatively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database as shown</w:t>
      </w:r>
      <w:r>
        <w:rPr>
          <w:spacing w:val="-1"/>
        </w:rPr>
        <w:t xml:space="preserve"> </w:t>
      </w:r>
      <w:r>
        <w:t>below:</w:t>
      </w:r>
    </w:p>
    <w:p w14:paraId="5BC0E470" w14:textId="77777777" w:rsidR="00C92128" w:rsidRDefault="00C92128" w:rsidP="00C92128">
      <w:pPr>
        <w:pStyle w:val="BodyText"/>
        <w:rPr>
          <w:sz w:val="26"/>
        </w:rPr>
      </w:pPr>
    </w:p>
    <w:p w14:paraId="12087A80" w14:textId="77777777" w:rsidR="00C92128" w:rsidRDefault="00C92128" w:rsidP="00C92128">
      <w:pPr>
        <w:pStyle w:val="BodyText"/>
        <w:rPr>
          <w:sz w:val="26"/>
        </w:rPr>
      </w:pPr>
    </w:p>
    <w:p w14:paraId="6A5043DC" w14:textId="77777777" w:rsidR="00C92128" w:rsidRDefault="00C92128" w:rsidP="00C92128">
      <w:pPr>
        <w:pStyle w:val="BodyText"/>
        <w:spacing w:before="4"/>
        <w:rPr>
          <w:sz w:val="33"/>
        </w:rPr>
      </w:pPr>
    </w:p>
    <w:p w14:paraId="24483414" w14:textId="77777777" w:rsidR="00C92128" w:rsidRPr="00C92128" w:rsidRDefault="00C92128" w:rsidP="00C92128">
      <w:pPr>
        <w:pStyle w:val="Heading1"/>
        <w:rPr>
          <w:rFonts w:ascii="Bodoni MT" w:hAnsi="Bodoni MT"/>
        </w:rPr>
      </w:pPr>
      <w:r w:rsidRPr="00C92128">
        <w:rPr>
          <w:rFonts w:ascii="Bodoni MT" w:hAnsi="Bodoni MT"/>
        </w:rPr>
        <w:t>BASE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(Basically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Available,</w:t>
      </w:r>
      <w:r w:rsidRPr="00C92128">
        <w:rPr>
          <w:rFonts w:ascii="Bodoni MT" w:hAnsi="Bodoni MT"/>
          <w:spacing w:val="-1"/>
        </w:rPr>
        <w:t xml:space="preserve"> </w:t>
      </w:r>
      <w:r w:rsidRPr="00C92128">
        <w:rPr>
          <w:rFonts w:ascii="Bodoni MT" w:hAnsi="Bodoni MT"/>
        </w:rPr>
        <w:t>Soft</w:t>
      </w:r>
      <w:r w:rsidRPr="00C92128">
        <w:rPr>
          <w:rFonts w:ascii="Bodoni MT" w:hAnsi="Bodoni MT"/>
          <w:spacing w:val="-3"/>
        </w:rPr>
        <w:t xml:space="preserve"> </w:t>
      </w:r>
      <w:r w:rsidRPr="00C92128">
        <w:rPr>
          <w:rFonts w:ascii="Bodoni MT" w:hAnsi="Bodoni MT"/>
        </w:rPr>
        <w:t>state,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Eventual</w:t>
      </w:r>
      <w:r w:rsidRPr="00C92128">
        <w:rPr>
          <w:rFonts w:ascii="Bodoni MT" w:hAnsi="Bodoni MT"/>
          <w:spacing w:val="-1"/>
        </w:rPr>
        <w:t xml:space="preserve"> </w:t>
      </w:r>
      <w:r w:rsidRPr="00C92128">
        <w:rPr>
          <w:rFonts w:ascii="Bodoni MT" w:hAnsi="Bodoni MT"/>
        </w:rPr>
        <w:t>consistency)</w:t>
      </w:r>
      <w:r w:rsidRPr="00C92128">
        <w:rPr>
          <w:rFonts w:ascii="Bodoni MT" w:hAnsi="Bodoni MT"/>
          <w:spacing w:val="-2"/>
        </w:rPr>
        <w:t xml:space="preserve"> </w:t>
      </w:r>
      <w:r w:rsidRPr="00C92128">
        <w:rPr>
          <w:rFonts w:ascii="Bodoni MT" w:hAnsi="Bodoni MT"/>
        </w:rPr>
        <w:t>Theorem:</w:t>
      </w:r>
    </w:p>
    <w:p w14:paraId="01029EFD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79" w:line="249" w:lineRule="auto"/>
        <w:ind w:left="839" w:right="125"/>
        <w:contextualSpacing w:val="0"/>
        <w:rPr>
          <w:sz w:val="24"/>
        </w:rPr>
      </w:pPr>
      <w:r>
        <w:rPr>
          <w:sz w:val="24"/>
        </w:rPr>
        <w:t>Basically</w:t>
      </w:r>
      <w:r>
        <w:rPr>
          <w:spacing w:val="21"/>
          <w:sz w:val="24"/>
        </w:rPr>
        <w:t xml:space="preserve"> </w:t>
      </w:r>
      <w:r>
        <w:rPr>
          <w:sz w:val="24"/>
        </w:rPr>
        <w:t>Available:</w:t>
      </w:r>
      <w:r>
        <w:rPr>
          <w:spacing w:val="22"/>
          <w:sz w:val="24"/>
        </w:rPr>
        <w:t xml:space="preserve"> </w:t>
      </w:r>
      <w:r>
        <w:rPr>
          <w:sz w:val="24"/>
        </w:rPr>
        <w:t>Guarantees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data.</w:t>
      </w:r>
      <w:r>
        <w:rPr>
          <w:spacing w:val="21"/>
          <w:sz w:val="24"/>
        </w:rPr>
        <w:t xml:space="preserve"> </w:t>
      </w:r>
      <w:r>
        <w:rPr>
          <w:sz w:val="24"/>
        </w:rPr>
        <w:t>There</w:t>
      </w:r>
      <w:r>
        <w:rPr>
          <w:spacing w:val="21"/>
          <w:sz w:val="24"/>
        </w:rPr>
        <w:t xml:space="preserve"> </w:t>
      </w:r>
      <w:r>
        <w:rPr>
          <w:sz w:val="24"/>
        </w:rPr>
        <w:t>will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response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request.</w:t>
      </w:r>
    </w:p>
    <w:p w14:paraId="5C99FA78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9"/>
        <w:ind w:left="839" w:hanging="361"/>
        <w:contextualSpacing w:val="0"/>
        <w:rPr>
          <w:sz w:val="24"/>
        </w:rPr>
      </w:pPr>
      <w:r>
        <w:rPr>
          <w:sz w:val="24"/>
        </w:rPr>
        <w:t>Soft</w:t>
      </w:r>
      <w:r>
        <w:rPr>
          <w:spacing w:val="-1"/>
          <w:sz w:val="24"/>
        </w:rPr>
        <w:t xml:space="preserve"> </w:t>
      </w:r>
      <w:r>
        <w:rPr>
          <w:sz w:val="24"/>
        </w:rPr>
        <w:t>State: 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could change</w:t>
      </w:r>
      <w:r>
        <w:rPr>
          <w:spacing w:val="-1"/>
          <w:sz w:val="24"/>
        </w:rPr>
        <w:t xml:space="preserve"> </w:t>
      </w:r>
      <w:r>
        <w:rPr>
          <w:sz w:val="24"/>
        </w:rPr>
        <w:t>over time.</w:t>
      </w:r>
    </w:p>
    <w:p w14:paraId="1A2AAE08" w14:textId="77777777" w:rsidR="00C92128" w:rsidRDefault="00C92128" w:rsidP="00C9212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 w:line="249" w:lineRule="auto"/>
        <w:ind w:left="839" w:right="125"/>
        <w:contextualSpacing w:val="0"/>
        <w:rPr>
          <w:sz w:val="24"/>
        </w:rPr>
      </w:pPr>
      <w:r>
        <w:rPr>
          <w:sz w:val="24"/>
        </w:rPr>
        <w:t>Eventual</w:t>
      </w:r>
      <w:r>
        <w:rPr>
          <w:spacing w:val="26"/>
          <w:sz w:val="24"/>
        </w:rPr>
        <w:t xml:space="preserve"> </w:t>
      </w:r>
      <w:r>
        <w:rPr>
          <w:sz w:val="24"/>
        </w:rPr>
        <w:t>consistency: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system</w:t>
      </w:r>
      <w:r>
        <w:rPr>
          <w:spacing w:val="28"/>
          <w:sz w:val="24"/>
        </w:rPr>
        <w:t xml:space="preserve"> </w:t>
      </w:r>
      <w:r>
        <w:rPr>
          <w:sz w:val="24"/>
        </w:rPr>
        <w:t>will</w:t>
      </w:r>
      <w:r>
        <w:rPr>
          <w:spacing w:val="28"/>
          <w:sz w:val="24"/>
        </w:rPr>
        <w:t xml:space="preserve"> </w:t>
      </w:r>
      <w:r>
        <w:rPr>
          <w:sz w:val="24"/>
        </w:rPr>
        <w:t>eventually</w:t>
      </w:r>
      <w:r>
        <w:rPr>
          <w:spacing w:val="27"/>
          <w:sz w:val="24"/>
        </w:rPr>
        <w:t xml:space="preserve"> </w:t>
      </w:r>
      <w:r>
        <w:rPr>
          <w:sz w:val="24"/>
        </w:rPr>
        <w:t>become</w:t>
      </w:r>
      <w:r>
        <w:rPr>
          <w:spacing w:val="27"/>
          <w:sz w:val="24"/>
        </w:rPr>
        <w:t xml:space="preserve"> </w:t>
      </w:r>
      <w:r>
        <w:rPr>
          <w:sz w:val="24"/>
        </w:rPr>
        <w:t>consistent</w:t>
      </w:r>
      <w:r>
        <w:rPr>
          <w:spacing w:val="27"/>
          <w:sz w:val="24"/>
        </w:rPr>
        <w:t xml:space="preserve"> </w:t>
      </w:r>
      <w:r>
        <w:rPr>
          <w:sz w:val="24"/>
        </w:rPr>
        <w:t>once</w:t>
      </w:r>
      <w:r>
        <w:rPr>
          <w:spacing w:val="26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stops</w:t>
      </w:r>
      <w:r>
        <w:rPr>
          <w:spacing w:val="28"/>
          <w:sz w:val="24"/>
        </w:rPr>
        <w:t xml:space="preserve"> </w:t>
      </w:r>
      <w:r>
        <w:rPr>
          <w:sz w:val="24"/>
        </w:rPr>
        <w:t>receiving</w:t>
      </w:r>
      <w:r>
        <w:rPr>
          <w:spacing w:val="-57"/>
          <w:sz w:val="24"/>
        </w:rPr>
        <w:t xml:space="preserve"> </w:t>
      </w:r>
      <w:r>
        <w:rPr>
          <w:sz w:val="24"/>
        </w:rPr>
        <w:t>input.</w:t>
      </w:r>
    </w:p>
    <w:p w14:paraId="26F1FD20" w14:textId="77777777" w:rsidR="00E72CDE" w:rsidRDefault="00E72CDE">
      <w:pPr>
        <w:pStyle w:val="Header"/>
        <w:tabs>
          <w:tab w:val="clear" w:pos="4680"/>
          <w:tab w:val="clear" w:pos="9360"/>
          <w:tab w:val="left" w:pos="1395"/>
        </w:tabs>
        <w:ind w:right="220"/>
      </w:pPr>
    </w:p>
    <w:p w14:paraId="2C887AFC" w14:textId="77777777" w:rsidR="00E72CDE" w:rsidRDefault="00E72CDE">
      <w:pPr>
        <w:spacing w:line="276" w:lineRule="auto"/>
      </w:pPr>
    </w:p>
    <w:sectPr w:rsidR="00E72CDE">
      <w:headerReference w:type="default" r:id="rId12"/>
      <w:footerReference w:type="first" r:id="rId13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CBE1" w14:textId="77777777" w:rsidR="00BE433D" w:rsidRDefault="00BE433D">
      <w:r>
        <w:separator/>
      </w:r>
    </w:p>
  </w:endnote>
  <w:endnote w:type="continuationSeparator" w:id="0">
    <w:p w14:paraId="2C7E6ED9" w14:textId="77777777" w:rsidR="00BE433D" w:rsidRDefault="00BE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3521"/>
      <w:docPartObj>
        <w:docPartGallery w:val="Page Numbers (Bottom of Page)"/>
        <w:docPartUnique/>
      </w:docPartObj>
    </w:sdtPr>
    <w:sdtContent>
      <w:p w14:paraId="2697B674" w14:textId="4FD83D19" w:rsidR="00C92128" w:rsidRDefault="00C92128">
        <w:pPr>
          <w:pStyle w:val="Footer"/>
        </w:pPr>
        <w:proofErr w:type="gramStart"/>
        <w:r>
          <w:t>En.No</w:t>
        </w:r>
        <w:proofErr w:type="gramEnd"/>
        <w:r>
          <w:t>:21012011074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DD47" w14:textId="7B36694D" w:rsidR="00E72CDE" w:rsidRDefault="00000000">
    <w:pPr>
      <w:pStyle w:val="Foo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914C6" wp14:editId="529EBE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5AB47CF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2F05EF61" wp14:editId="11BD31BC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89B81" w14:textId="77777777" w:rsidR="00E72CDE" w:rsidRDefault="00E72C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2F05EF61"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" fillcolor="black [3213]" stroked="f">
              <v:textbox>
                <w:txbxContent>
                  <w:p w14:paraId="6E989B81" w14:textId="77777777" w:rsidR="00E72CDE" w:rsidRDefault="00E72CDE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9B671" wp14:editId="3548C8EB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55236D23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D549" w14:textId="77777777" w:rsidR="00BE433D" w:rsidRDefault="00BE433D">
      <w:r>
        <w:separator/>
      </w:r>
    </w:p>
  </w:footnote>
  <w:footnote w:type="continuationSeparator" w:id="0">
    <w:p w14:paraId="19AF7F87" w14:textId="77777777" w:rsidR="00BE433D" w:rsidRDefault="00BE4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8C11" w14:textId="1E939917" w:rsidR="00C92128" w:rsidRDefault="00C92128">
    <w:pPr>
      <w:pStyle w:val="Header"/>
    </w:pPr>
    <w:r>
      <w:t>Subject: NOSQL</w:t>
    </w:r>
    <w:r>
      <w:tab/>
    </w:r>
    <w:proofErr w:type="gramStart"/>
    <w:r>
      <w:t>Batch:AB</w:t>
    </w:r>
    <w:proofErr w:type="gramEnd"/>
    <w:r>
      <w:t>2</w:t>
    </w:r>
    <w:r>
      <w:tab/>
      <w:t>Name: GURU PATEL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490D" w14:textId="77777777" w:rsidR="00E72CDE" w:rsidRDefault="00000000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DDC736" wp14:editId="7A304CD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4E2033D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01AA01" wp14:editId="1CE3BB9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A8CF3" w14:textId="77777777" w:rsidR="00E72CDE" w:rsidRDefault="00E72C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2A01AA01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" fillcolor="black [3213]" stroked="f">
              <v:textbox>
                <w:txbxContent>
                  <w:p w14:paraId="2BAA8CF3" w14:textId="77777777" w:rsidR="00E72CDE" w:rsidRDefault="00E72CDE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placeholder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[Type the company name]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A121F1" wp14:editId="2BA0055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F9678A1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" fillcolor="#d1282e [321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DD9"/>
    <w:multiLevelType w:val="hybridMultilevel"/>
    <w:tmpl w:val="A02A1942"/>
    <w:lvl w:ilvl="0" w:tplc="4FE215D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8A25CE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918C4A3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3A32EADE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FE687DE6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71F88F8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432C3EBC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09BCE46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E654E8F8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89038C"/>
    <w:multiLevelType w:val="hybridMultilevel"/>
    <w:tmpl w:val="7E66790A"/>
    <w:lvl w:ilvl="0" w:tplc="1AC8EE08">
      <w:numFmt w:val="bullet"/>
      <w:lvlText w:val="•"/>
      <w:lvlJc w:val="left"/>
      <w:pPr>
        <w:ind w:left="13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3F8E056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2" w:tplc="E176FB44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0072523E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plc="A0FA46C4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59C08DDA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8BA2480A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2B62B662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8654CCB4"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</w:abstractNum>
  <w:num w:numId="1" w16cid:durableId="1252204796">
    <w:abstractNumId w:val="0"/>
  </w:num>
  <w:num w:numId="2" w16cid:durableId="43216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28"/>
    <w:rsid w:val="00BE433D"/>
    <w:rsid w:val="00C92128"/>
    <w:rsid w:val="00E7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F6F7"/>
  <w15:docId w15:val="{5B42ACAC-369C-4036-8C17-0973CD51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C9212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212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7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Patel</dc:creator>
  <cp:lastModifiedBy>Guru Patel</cp:lastModifiedBy>
  <cp:revision>1</cp:revision>
  <cp:lastPrinted>2023-02-15T16:14:00Z</cp:lastPrinted>
  <dcterms:created xsi:type="dcterms:W3CDTF">2023-02-15T16:09:00Z</dcterms:created>
  <dcterms:modified xsi:type="dcterms:W3CDTF">2023-02-15T16:16:00Z</dcterms:modified>
</cp:coreProperties>
</file>