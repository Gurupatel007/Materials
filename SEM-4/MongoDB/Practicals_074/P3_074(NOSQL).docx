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719B2" w14:textId="018F78D9" w:rsidR="0039468F" w:rsidRPr="00CE0AF6" w:rsidRDefault="00DF39DE" w:rsidP="00DF39DE">
      <w:pPr>
        <w:spacing w:line="276" w:lineRule="auto"/>
        <w:jc w:val="center"/>
        <w:rPr>
          <w:rFonts w:ascii="Algerian" w:hAnsi="Algerian"/>
          <w:caps/>
          <w:noProof/>
          <w:color w:val="000000" w:themeColor="text1"/>
          <w:spacing w:val="-10"/>
          <w:sz w:val="32"/>
          <w:szCs w:val="32"/>
          <w:u w:val="single"/>
          <w:lang w:val="en-IN"/>
        </w:rPr>
      </w:pPr>
      <w:r w:rsidRPr="00CE0AF6">
        <w:rPr>
          <w:rFonts w:ascii="Algerian" w:hAnsi="Algerian"/>
          <w:caps/>
          <w:noProof/>
          <w:color w:val="000000" w:themeColor="text1"/>
          <w:spacing w:val="-10"/>
          <w:sz w:val="32"/>
          <w:szCs w:val="32"/>
          <w:u w:val="single"/>
          <w:lang w:val="en-IN"/>
        </w:rPr>
        <w:t>PRACTICAL-3</w:t>
      </w:r>
    </w:p>
    <w:p w14:paraId="781BC60A" w14:textId="49FF1748" w:rsidR="00DF39DE" w:rsidRPr="00CE0AF6" w:rsidRDefault="00DF39DE" w:rsidP="00DF39DE">
      <w:pPr>
        <w:spacing w:line="276" w:lineRule="auto"/>
        <w:rPr>
          <w:rFonts w:ascii="Bodoni MT" w:hAnsi="Bodoni MT"/>
        </w:rPr>
      </w:pPr>
      <w:r w:rsidRPr="00CE0AF6">
        <w:rPr>
          <w:rFonts w:ascii="Bodoni MT" w:hAnsi="Bodoni MT"/>
        </w:rPr>
        <w:t>AIM: Performing queries based on AND, OR, Limit, Sort and Projection and apply some queries to get specified output.</w:t>
      </w:r>
    </w:p>
    <w:p w14:paraId="7EF3B363" w14:textId="7283DBF5" w:rsidR="00DF39DE" w:rsidRDefault="00DF39DE" w:rsidP="00DF39DE">
      <w:pPr>
        <w:pStyle w:val="ListParagraph"/>
        <w:numPr>
          <w:ilvl w:val="0"/>
          <w:numId w:val="2"/>
        </w:numPr>
        <w:spacing w:line="276" w:lineRule="auto"/>
        <w:rPr>
          <w:rFonts w:ascii="Algerian" w:hAnsi="Algerian"/>
          <w:sz w:val="24"/>
          <w:szCs w:val="24"/>
          <w:u w:val="single"/>
          <w:lang w:val="en-IN"/>
        </w:rPr>
      </w:pPr>
      <w:r w:rsidRPr="00DF39DE">
        <w:rPr>
          <w:rFonts w:ascii="Algerian" w:hAnsi="Algerian"/>
          <w:sz w:val="24"/>
          <w:szCs w:val="24"/>
          <w:u w:val="single"/>
          <w:lang w:val="en-IN"/>
        </w:rPr>
        <w:t>PRACTICE QUESTION</w:t>
      </w:r>
    </w:p>
    <w:p w14:paraId="0667B362" w14:textId="74528CF9" w:rsidR="003A2513" w:rsidRPr="0084758D" w:rsidRDefault="00C350BA" w:rsidP="003A2513">
      <w:pPr>
        <w:pStyle w:val="Default"/>
        <w:rPr>
          <w:rFonts w:ascii="Bodoni MT" w:hAnsi="Bodoni MT"/>
          <w:b/>
          <w:bCs/>
        </w:rPr>
      </w:pPr>
      <w:r w:rsidRPr="0084758D">
        <w:rPr>
          <w:rFonts w:ascii="Bodoni MT" w:hAnsi="Bodoni MT"/>
          <w:b/>
          <w:bCs/>
        </w:rPr>
        <w:t>1.</w:t>
      </w:r>
      <w:r w:rsidR="003A2513" w:rsidRPr="0084758D">
        <w:rPr>
          <w:rFonts w:ascii="Bodoni MT" w:hAnsi="Bodoni MT"/>
          <w:b/>
          <w:bCs/>
        </w:rPr>
        <w:t>Find all the student details whose city is Ahmedabad and age is 20.</w:t>
      </w:r>
    </w:p>
    <w:p w14:paraId="53596A73" w14:textId="77777777" w:rsidR="003A2513" w:rsidRDefault="003A2513" w:rsidP="003A2513">
      <w:pPr>
        <w:pStyle w:val="Default"/>
        <w:rPr>
          <w:b/>
          <w:bCs/>
          <w:sz w:val="28"/>
          <w:szCs w:val="28"/>
        </w:rPr>
      </w:pPr>
    </w:p>
    <w:p w14:paraId="2855B24B" w14:textId="4B87B904" w:rsidR="003A2513" w:rsidRPr="00C350BA" w:rsidRDefault="00C350BA" w:rsidP="003A2513">
      <w:pPr>
        <w:pStyle w:val="Default"/>
        <w:rPr>
          <w:b/>
          <w:bCs/>
        </w:rPr>
      </w:pPr>
      <w:r w:rsidRPr="00C350BA">
        <w:rPr>
          <w:b/>
          <w:bCs/>
          <w:u w:val="single"/>
        </w:rPr>
        <w:t>INPUT:</w:t>
      </w:r>
    </w:p>
    <w:p w14:paraId="7AA5AC07" w14:textId="2DFF5731" w:rsidR="003A2513" w:rsidRDefault="003A2513" w:rsidP="003A2513">
      <w:pPr>
        <w:pStyle w:val="Default"/>
        <w:rPr>
          <w:b/>
          <w:bCs/>
          <w:sz w:val="28"/>
          <w:szCs w:val="28"/>
        </w:rPr>
      </w:pPr>
    </w:p>
    <w:p w14:paraId="40C57F01" w14:textId="76AFB09E" w:rsidR="003A2513" w:rsidRDefault="003A2513" w:rsidP="003A2513">
      <w:pPr>
        <w:pStyle w:val="Default"/>
        <w:ind w:firstLine="708"/>
      </w:pPr>
      <w:proofErr w:type="gramStart"/>
      <w:r>
        <w:t>db.student</w:t>
      </w:r>
      <w:proofErr w:type="gramEnd"/>
      <w:r>
        <w:t>_2101201107</w:t>
      </w:r>
      <w:r w:rsidR="00E478FD">
        <w:t>4</w:t>
      </w:r>
      <w:r>
        <w:t>.find({$and:[{"city":"Ahmedabad"},{"Age":20}]}).pretty()</w:t>
      </w:r>
    </w:p>
    <w:p w14:paraId="73A629F1" w14:textId="20A938F1" w:rsidR="003A2513" w:rsidRPr="003A2513" w:rsidRDefault="003A2513" w:rsidP="003A2513">
      <w:pPr>
        <w:rPr>
          <w:rFonts w:ascii="Times New Roman" w:hAnsi="Times New Roman" w:cs="Times New Roman"/>
        </w:rPr>
      </w:pPr>
    </w:p>
    <w:p w14:paraId="56DE10C7" w14:textId="05A28375" w:rsidR="00E478FD" w:rsidRPr="00C350BA" w:rsidRDefault="003A2513" w:rsidP="00E478F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350BA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C350B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C350B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E478FD" w:rsidRPr="00C350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B6EA3A6" w14:textId="7D4D3875" w:rsidR="00D700EA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78F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3C83FE" wp14:editId="59FED8DD">
            <wp:extent cx="6115050" cy="4634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315" cy="46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6D96" w14:textId="097AE027" w:rsidR="00E478FD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A32710" w14:textId="758C1CA7" w:rsidR="00E478FD" w:rsidRPr="0084758D" w:rsidRDefault="00C350BA" w:rsidP="00E478FD">
      <w:pPr>
        <w:rPr>
          <w:rFonts w:ascii="Bodoni MT" w:hAnsi="Bodoni MT" w:cs="Times New Roman"/>
          <w:b/>
          <w:bCs/>
          <w:sz w:val="24"/>
          <w:szCs w:val="24"/>
        </w:rPr>
      </w:pPr>
      <w:r w:rsidRPr="0084758D">
        <w:rPr>
          <w:rFonts w:ascii="Bodoni MT" w:hAnsi="Bodoni MT" w:cs="Times New Roman"/>
          <w:b/>
          <w:bCs/>
          <w:sz w:val="24"/>
          <w:szCs w:val="24"/>
        </w:rPr>
        <w:t>2.</w:t>
      </w:r>
      <w:r w:rsidR="00E478FD" w:rsidRPr="0084758D">
        <w:rPr>
          <w:rFonts w:ascii="Bodoni MT" w:hAnsi="Bodoni MT" w:cs="Times New Roman"/>
          <w:b/>
          <w:bCs/>
          <w:sz w:val="24"/>
          <w:szCs w:val="24"/>
        </w:rPr>
        <w:t>Display enrolment number of students whose enrolment number is greater than 3 or age is 20.</w:t>
      </w:r>
    </w:p>
    <w:p w14:paraId="7C471B89" w14:textId="1B34234A" w:rsidR="00E478FD" w:rsidRPr="00C350BA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0BA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3A3A81A9" w14:textId="77777777" w:rsidR="00C350BA" w:rsidRDefault="00C350BA" w:rsidP="00E478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E5734E" w14:textId="374F1EAA" w:rsidR="00E478FD" w:rsidRPr="00C350BA" w:rsidRDefault="00E478FD" w:rsidP="00C350BA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350BA">
        <w:rPr>
          <w:rFonts w:ascii="Times New Roman" w:hAnsi="Times New Roman" w:cs="Times New Roman"/>
          <w:b/>
          <w:bCs/>
          <w:sz w:val="24"/>
          <w:szCs w:val="24"/>
        </w:rPr>
        <w:t>db.student</w:t>
      </w:r>
      <w:proofErr w:type="gramEnd"/>
      <w:r w:rsidRPr="00C350BA">
        <w:rPr>
          <w:rFonts w:ascii="Times New Roman" w:hAnsi="Times New Roman" w:cs="Times New Roman"/>
          <w:b/>
          <w:bCs/>
          <w:sz w:val="24"/>
          <w:szCs w:val="24"/>
        </w:rPr>
        <w:t>_21012011074.find({$or:[{en_no:{$gt:3}},{"Age":20}]}).pretty()</w:t>
      </w:r>
    </w:p>
    <w:p w14:paraId="715826A3" w14:textId="5DCF34F9" w:rsidR="00E478FD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014BD" w14:textId="008EE508" w:rsidR="00E478FD" w:rsidRPr="00C350BA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0B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A4EE621" w14:textId="6D1C7B65" w:rsidR="00E478FD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78F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47FFAE3" wp14:editId="4F99FA4F">
            <wp:simplePos x="0" y="0"/>
            <wp:positionH relativeFrom="margin">
              <wp:posOffset>1311275</wp:posOffset>
            </wp:positionH>
            <wp:positionV relativeFrom="paragraph">
              <wp:posOffset>97790</wp:posOffset>
            </wp:positionV>
            <wp:extent cx="3587750" cy="31134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F41FD" w14:textId="626852E9" w:rsidR="00E478FD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14:paraId="574194ED" w14:textId="09FB319A" w:rsidR="00E478FD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90014" w14:textId="77777777" w:rsidR="0084758D" w:rsidRDefault="0084758D" w:rsidP="00E478F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AA8AD6" w14:textId="03937D42" w:rsidR="00E478FD" w:rsidRPr="0084758D" w:rsidRDefault="00E478FD" w:rsidP="00E478FD">
      <w:pPr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  <w:r w:rsidRPr="0084758D">
        <w:rPr>
          <w:rFonts w:ascii="Bodoni MT" w:hAnsi="Bodoni MT" w:cs="Times New Roman"/>
          <w:b/>
          <w:bCs/>
          <w:sz w:val="24"/>
          <w:szCs w:val="24"/>
          <w:u w:val="single"/>
        </w:rPr>
        <w:lastRenderedPageBreak/>
        <w:t>Q.3</w:t>
      </w:r>
      <w:r w:rsidRPr="0084758D">
        <w:rPr>
          <w:rFonts w:ascii="Bodoni MT" w:hAnsi="Bodoni MT" w:cs="Times New Roman"/>
          <w:b/>
          <w:bCs/>
          <w:sz w:val="24"/>
          <w:szCs w:val="24"/>
        </w:rPr>
        <w:t xml:space="preserve"> Count the number of documents whose age is &gt; 20.</w:t>
      </w:r>
    </w:p>
    <w:p w14:paraId="30565B1C" w14:textId="7BF214DD" w:rsidR="00E478FD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75E5F" w14:textId="7C1E327D" w:rsidR="00E478FD" w:rsidRPr="00C350BA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0BA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2D83D3F8" w14:textId="77777777" w:rsidR="00E478FD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E8DE7" w14:textId="52456B93" w:rsidR="00E478FD" w:rsidRPr="00C350BA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C350BA">
        <w:rPr>
          <w:rFonts w:ascii="Times New Roman" w:hAnsi="Times New Roman" w:cs="Times New Roman"/>
          <w:b/>
          <w:bCs/>
          <w:sz w:val="24"/>
          <w:szCs w:val="24"/>
        </w:rPr>
        <w:t>db.student</w:t>
      </w:r>
      <w:proofErr w:type="gramEnd"/>
      <w:r w:rsidRPr="00C350BA">
        <w:rPr>
          <w:rFonts w:ascii="Times New Roman" w:hAnsi="Times New Roman" w:cs="Times New Roman"/>
          <w:b/>
          <w:bCs/>
          <w:sz w:val="24"/>
          <w:szCs w:val="24"/>
        </w:rPr>
        <w:t>_21012011074.count()</w:t>
      </w:r>
    </w:p>
    <w:p w14:paraId="4C3CD72B" w14:textId="77777777" w:rsidR="00E478FD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6C4D3" w14:textId="0D1A0487" w:rsidR="00E478FD" w:rsidRPr="00C350BA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0B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A2C5854" w14:textId="7FE1D618" w:rsidR="00E478FD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5DF4ADC" w14:textId="67A2BCF0" w:rsidR="00E478FD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478F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680F5F" wp14:editId="43D5441C">
            <wp:extent cx="6400800" cy="5549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2A10" w14:textId="045590B7" w:rsidR="00E478FD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D7B58" w14:textId="13FAAB5E" w:rsidR="00E478FD" w:rsidRPr="0084758D" w:rsidRDefault="00E478FD" w:rsidP="00E478FD">
      <w:pPr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  <w:r w:rsidRPr="0084758D">
        <w:rPr>
          <w:rFonts w:ascii="Bodoni MT" w:hAnsi="Bodoni MT" w:cs="Times New Roman"/>
          <w:b/>
          <w:bCs/>
          <w:sz w:val="24"/>
          <w:szCs w:val="24"/>
        </w:rPr>
        <w:t>Q.4 Only display first 5 records of student collection.</w:t>
      </w:r>
    </w:p>
    <w:p w14:paraId="128CEB66" w14:textId="432F6F03" w:rsidR="00E478FD" w:rsidRPr="00C350BA" w:rsidRDefault="00E478FD" w:rsidP="00E478F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C2A075" w14:textId="72C3104D" w:rsidR="00E478FD" w:rsidRPr="00C350BA" w:rsidRDefault="00E478FD" w:rsidP="00E478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0BA">
        <w:rPr>
          <w:rFonts w:ascii="Times New Roman" w:hAnsi="Times New Roman" w:cs="Times New Roman"/>
          <w:sz w:val="24"/>
          <w:szCs w:val="24"/>
        </w:rPr>
        <w:t>INPUT:</w:t>
      </w:r>
    </w:p>
    <w:p w14:paraId="40555DC6" w14:textId="1D805C67" w:rsidR="00C350BA" w:rsidRDefault="00C350BA" w:rsidP="00E478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C350BA">
        <w:rPr>
          <w:rFonts w:ascii="Times New Roman" w:hAnsi="Times New Roman" w:cs="Times New Roman"/>
          <w:sz w:val="24"/>
          <w:szCs w:val="24"/>
        </w:rPr>
        <w:t>db.student</w:t>
      </w:r>
      <w:proofErr w:type="gramEnd"/>
      <w:r w:rsidRPr="00C350BA">
        <w:rPr>
          <w:rFonts w:ascii="Times New Roman" w:hAnsi="Times New Roman" w:cs="Times New Roman"/>
          <w:sz w:val="24"/>
          <w:szCs w:val="24"/>
        </w:rPr>
        <w:t>_21012011074.find().limit(5)</w:t>
      </w:r>
    </w:p>
    <w:p w14:paraId="6065951C" w14:textId="77777777" w:rsidR="00C350BA" w:rsidRDefault="00C350BA" w:rsidP="00E478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AA71B0" w14:textId="34164E21" w:rsidR="00E478FD" w:rsidRPr="00C350BA" w:rsidRDefault="00C350BA" w:rsidP="00E478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8FD3C7F" w14:textId="60BF894E" w:rsidR="00E478FD" w:rsidRDefault="00C350BA" w:rsidP="00C350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50B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A5EBD3" wp14:editId="5AE2E0B4">
            <wp:extent cx="2660650" cy="4716607"/>
            <wp:effectExtent l="0" t="0" r="635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4475" cy="472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6C66" w14:textId="31625095" w:rsidR="00C350BA" w:rsidRDefault="00C350BA" w:rsidP="00C350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780FE0" w14:textId="6005FF1B" w:rsidR="00C350BA" w:rsidRDefault="00C350BA" w:rsidP="00C350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51D07" w14:textId="77777777" w:rsidR="00C350BA" w:rsidRPr="0084758D" w:rsidRDefault="00C350BA" w:rsidP="00C350BA">
      <w:pPr>
        <w:rPr>
          <w:rFonts w:ascii="Bodoni MT" w:hAnsi="Bodoni MT" w:cs="Times New Roman"/>
          <w:b/>
          <w:bCs/>
          <w:sz w:val="28"/>
          <w:szCs w:val="28"/>
        </w:rPr>
      </w:pPr>
      <w:r w:rsidRPr="0084758D">
        <w:rPr>
          <w:rFonts w:ascii="Bodoni MT" w:hAnsi="Bodoni MT" w:cs="Times New Roman"/>
          <w:b/>
          <w:bCs/>
          <w:sz w:val="28"/>
          <w:szCs w:val="28"/>
        </w:rPr>
        <w:t>Q.5 Display records of students whose age is 21, skip first 2 records.</w:t>
      </w:r>
    </w:p>
    <w:p w14:paraId="61189D07" w14:textId="43A61A72" w:rsidR="00C350BA" w:rsidRPr="00C350BA" w:rsidRDefault="00C350BA" w:rsidP="00C35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0BA">
        <w:rPr>
          <w:rFonts w:ascii="Times New Roman" w:hAnsi="Times New Roman" w:cs="Times New Roman"/>
          <w:sz w:val="24"/>
          <w:szCs w:val="24"/>
        </w:rPr>
        <w:t>INPUT:</w:t>
      </w:r>
    </w:p>
    <w:p w14:paraId="56516320" w14:textId="77777777" w:rsidR="00C350BA" w:rsidRPr="00C350BA" w:rsidRDefault="00C350BA" w:rsidP="00C35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772F75" w14:textId="189FC06F" w:rsidR="00C350BA" w:rsidRPr="00C350BA" w:rsidRDefault="00C350BA" w:rsidP="00C35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0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50BA">
        <w:rPr>
          <w:rFonts w:ascii="Times New Roman" w:hAnsi="Times New Roman" w:cs="Times New Roman"/>
          <w:sz w:val="24"/>
          <w:szCs w:val="24"/>
        </w:rPr>
        <w:t>db.student</w:t>
      </w:r>
      <w:proofErr w:type="gramEnd"/>
      <w:r w:rsidRPr="00C350BA">
        <w:rPr>
          <w:rFonts w:ascii="Times New Roman" w:hAnsi="Times New Roman" w:cs="Times New Roman"/>
          <w:sz w:val="24"/>
          <w:szCs w:val="24"/>
        </w:rPr>
        <w:t>_21012011074.find({"Age":21}).skip(2).pretty()</w:t>
      </w:r>
    </w:p>
    <w:p w14:paraId="386F61F9" w14:textId="240E7216" w:rsidR="00C350BA" w:rsidRPr="00C350BA" w:rsidRDefault="00C350BA" w:rsidP="00C35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3B8DA8" w14:textId="5762E93E" w:rsidR="00C350BA" w:rsidRPr="00C350BA" w:rsidRDefault="00C350BA" w:rsidP="00C35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0BA">
        <w:rPr>
          <w:rFonts w:ascii="Times New Roman" w:hAnsi="Times New Roman" w:cs="Times New Roman"/>
          <w:sz w:val="24"/>
          <w:szCs w:val="24"/>
        </w:rPr>
        <w:t>OUTPUT:</w:t>
      </w:r>
    </w:p>
    <w:p w14:paraId="089ADDE6" w14:textId="77777777" w:rsidR="00C350BA" w:rsidRDefault="00C350BA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FA908" w14:textId="074B1BB1" w:rsidR="00C350BA" w:rsidRDefault="00C350BA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350B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1B4C6EE" wp14:editId="1F407812">
            <wp:extent cx="4915326" cy="4953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FDE9" w14:textId="0B54A90E" w:rsidR="00C350BA" w:rsidRDefault="00C350BA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E63D2D" w14:textId="37B4F1F1" w:rsidR="00C350BA" w:rsidRPr="0084758D" w:rsidRDefault="00C350BA" w:rsidP="00C350BA">
      <w:pPr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  <w:r w:rsidRPr="0084758D">
        <w:rPr>
          <w:rFonts w:ascii="Bodoni MT" w:hAnsi="Bodoni MT" w:cs="Times New Roman"/>
          <w:b/>
          <w:bCs/>
          <w:sz w:val="24"/>
          <w:szCs w:val="24"/>
        </w:rPr>
        <w:t>Q.6 Sort &amp; display records of students based on ascending order of name.</w:t>
      </w:r>
    </w:p>
    <w:p w14:paraId="33B2733B" w14:textId="5FFB7F9D" w:rsidR="00C350BA" w:rsidRDefault="00C350BA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B9A6D" w14:textId="169270A3" w:rsidR="00C350BA" w:rsidRPr="00C350BA" w:rsidRDefault="00C350BA" w:rsidP="00C350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0BA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0AF7E573" w14:textId="237682F3" w:rsidR="00C350BA" w:rsidRDefault="00C350BA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48A7B46" w14:textId="65ADAC5B" w:rsidR="00C350BA" w:rsidRPr="0084758D" w:rsidRDefault="00C350BA" w:rsidP="00C350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84758D" w:rsidRPr="0084758D">
        <w:rPr>
          <w:rFonts w:ascii="Times New Roman" w:hAnsi="Times New Roman" w:cs="Times New Roman"/>
          <w:sz w:val="24"/>
          <w:szCs w:val="24"/>
        </w:rPr>
        <w:t>db.student</w:t>
      </w:r>
      <w:proofErr w:type="gramEnd"/>
      <w:r w:rsidR="0084758D" w:rsidRPr="0084758D">
        <w:rPr>
          <w:rFonts w:ascii="Times New Roman" w:hAnsi="Times New Roman" w:cs="Times New Roman"/>
          <w:sz w:val="24"/>
          <w:szCs w:val="24"/>
        </w:rPr>
        <w:t>_21012011074.find({},{"name":1,"_id":0})</w:t>
      </w:r>
    </w:p>
    <w:p w14:paraId="69B3ED14" w14:textId="369B0BCE" w:rsidR="00C350BA" w:rsidRDefault="00C350BA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20BB1E" w14:textId="616E8AEC" w:rsidR="00C350BA" w:rsidRPr="0084758D" w:rsidRDefault="00C350BA" w:rsidP="00C350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58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8D47A04" w14:textId="77777777" w:rsidR="00C350BA" w:rsidRDefault="00C350BA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9A88F" w14:textId="483262A2" w:rsidR="00C350BA" w:rsidRDefault="00C350BA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350B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3A848B" wp14:editId="25FBCE9F">
            <wp:extent cx="4435224" cy="1028789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B585" w14:textId="6C2C8D16" w:rsidR="00C350BA" w:rsidRDefault="00C350BA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D6474" w14:textId="5C737980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908A7" w14:textId="569DD0C0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E26AB" w14:textId="59FE74EA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82C86" w14:textId="2D30B94B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4136F5" w14:textId="7DE61E21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1EE2FC" w14:textId="3BF68EED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D5E879" w14:textId="35445209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BE249" w14:textId="77F4DB24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7DF01" w14:textId="0282E4A3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9E853" w14:textId="2FA2B151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92FE5" w14:textId="372F11E6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E76C1" w14:textId="42AE878E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32A54" w14:textId="74CBA6E3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CE5284" w14:textId="5D407C20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6C03A" w14:textId="68693A6C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33AC5" w14:textId="392262DF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37CD8A" w14:textId="32D520BE" w:rsidR="0084758D" w:rsidRDefault="0084758D" w:rsidP="00C350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B620A8" w14:textId="77777777" w:rsidR="00277629" w:rsidRPr="00277629" w:rsidRDefault="00277629" w:rsidP="00277629">
      <w:pPr>
        <w:spacing w:after="0" w:line="240" w:lineRule="auto"/>
        <w:rPr>
          <w:rFonts w:ascii="Algerian" w:hAnsi="Algerian" w:cs="Times New Roman"/>
          <w:b/>
          <w:bCs/>
          <w:sz w:val="28"/>
          <w:szCs w:val="28"/>
        </w:rPr>
      </w:pPr>
    </w:p>
    <w:p w14:paraId="2B825F3A" w14:textId="55C1891E" w:rsidR="0084758D" w:rsidRDefault="0084758D" w:rsidP="0084758D">
      <w:pPr>
        <w:pStyle w:val="ListParagraph"/>
        <w:numPr>
          <w:ilvl w:val="0"/>
          <w:numId w:val="11"/>
        </w:numPr>
        <w:spacing w:after="0" w:line="240" w:lineRule="auto"/>
        <w:jc w:val="center"/>
        <w:rPr>
          <w:rFonts w:ascii="Algerian" w:hAnsi="Algerian" w:cs="Times New Roman"/>
          <w:b/>
          <w:bCs/>
          <w:sz w:val="28"/>
          <w:szCs w:val="28"/>
        </w:rPr>
      </w:pPr>
      <w:r w:rsidRPr="0084758D">
        <w:rPr>
          <w:rFonts w:ascii="Algerian" w:hAnsi="Algerian" w:cs="Times New Roman"/>
          <w:b/>
          <w:bCs/>
          <w:sz w:val="28"/>
          <w:szCs w:val="28"/>
        </w:rPr>
        <w:t>Exercise Question</w:t>
      </w:r>
    </w:p>
    <w:p w14:paraId="4CE606BD" w14:textId="19BD0E88" w:rsidR="0084758D" w:rsidRDefault="0084758D" w:rsidP="0084758D">
      <w:pPr>
        <w:pStyle w:val="ListParagraph"/>
        <w:spacing w:after="0" w:line="240" w:lineRule="auto"/>
        <w:rPr>
          <w:rFonts w:ascii="Algerian" w:hAnsi="Algerian" w:cs="Times New Roman"/>
          <w:b/>
          <w:bCs/>
          <w:sz w:val="28"/>
          <w:szCs w:val="28"/>
        </w:rPr>
      </w:pPr>
    </w:p>
    <w:p w14:paraId="04E33500" w14:textId="2776D0B4" w:rsidR="00863243" w:rsidRPr="00863243" w:rsidRDefault="00863243" w:rsidP="00863243">
      <w:pPr>
        <w:pStyle w:val="ListParagraph"/>
        <w:numPr>
          <w:ilvl w:val="0"/>
          <w:numId w:val="12"/>
        </w:numPr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  <w:r w:rsidRPr="00863243">
        <w:rPr>
          <w:rFonts w:ascii="Bodoni MT" w:hAnsi="Bodoni MT"/>
          <w:sz w:val="24"/>
          <w:szCs w:val="24"/>
        </w:rPr>
        <w:t>Write a MongoDB query to display all the documents in the collection restaurants.</w:t>
      </w:r>
    </w:p>
    <w:p w14:paraId="63B5C2E2" w14:textId="77777777" w:rsidR="00542E77" w:rsidRDefault="00542E77" w:rsidP="0086324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78D80F0" w14:textId="12BFD0B1" w:rsidR="00863243" w:rsidRPr="00542E77" w:rsidRDefault="00863243" w:rsidP="0086324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INPUT:</w:t>
      </w:r>
    </w:p>
    <w:p w14:paraId="2F95663E" w14:textId="77777777" w:rsidR="00863243" w:rsidRPr="00542E77" w:rsidRDefault="00863243" w:rsidP="0086324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5A3A74A" w14:textId="2E5871DD" w:rsidR="00863243" w:rsidRPr="00542E77" w:rsidRDefault="00863243" w:rsidP="0086324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db.res_21012011074.find()</w:t>
      </w:r>
    </w:p>
    <w:p w14:paraId="1214F7F1" w14:textId="77777777" w:rsidR="00863243" w:rsidRPr="00542E77" w:rsidRDefault="00863243" w:rsidP="0086324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1B52EFB" w14:textId="7B71197B" w:rsidR="00863243" w:rsidRPr="00542E77" w:rsidRDefault="00863243" w:rsidP="0086324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OUTPUT:</w:t>
      </w:r>
    </w:p>
    <w:p w14:paraId="3CEB6E28" w14:textId="77777777" w:rsidR="00863243" w:rsidRDefault="00863243" w:rsidP="00863243">
      <w:pPr>
        <w:pStyle w:val="ListParagraph"/>
        <w:spacing w:after="0" w:line="240" w:lineRule="auto"/>
        <w:ind w:left="1080"/>
        <w:rPr>
          <w:rFonts w:ascii="Algerian" w:hAnsi="Algerian" w:cs="Times New Roman"/>
          <w:b/>
          <w:bCs/>
          <w:sz w:val="28"/>
          <w:szCs w:val="28"/>
        </w:rPr>
      </w:pPr>
    </w:p>
    <w:p w14:paraId="7A10B60A" w14:textId="65840155" w:rsidR="00863243" w:rsidRDefault="00863243" w:rsidP="00863243">
      <w:pPr>
        <w:pStyle w:val="ListParagraph"/>
        <w:spacing w:after="0" w:line="240" w:lineRule="auto"/>
        <w:ind w:left="1080"/>
        <w:jc w:val="center"/>
        <w:rPr>
          <w:rFonts w:ascii="Algerian" w:hAnsi="Algerian" w:cs="Times New Roman"/>
          <w:b/>
          <w:bCs/>
          <w:sz w:val="28"/>
          <w:szCs w:val="28"/>
        </w:rPr>
      </w:pPr>
      <w:r w:rsidRPr="00863243">
        <w:rPr>
          <w:rFonts w:ascii="Algerian" w:hAnsi="Algerian" w:cs="Times New Roman"/>
          <w:b/>
          <w:bCs/>
          <w:noProof/>
          <w:sz w:val="28"/>
          <w:szCs w:val="28"/>
        </w:rPr>
        <w:drawing>
          <wp:inline distT="0" distB="0" distL="0" distR="0" wp14:anchorId="5BDA378B" wp14:editId="4CDEDB3A">
            <wp:extent cx="3257523" cy="43129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778" cy="432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06AE" w14:textId="67E06CAB" w:rsidR="00C03A3C" w:rsidRPr="00542E77" w:rsidRDefault="00C03A3C" w:rsidP="00863243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Pr="00542E77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542E77">
        <w:rPr>
          <w:rFonts w:ascii="Times New Roman" w:hAnsi="Times New Roman" w:cs="Times New Roman"/>
          <w:sz w:val="24"/>
          <w:szCs w:val="24"/>
        </w:rPr>
        <w:t>……</w:t>
      </w:r>
    </w:p>
    <w:p w14:paraId="57AA85C4" w14:textId="77777777" w:rsidR="00542E77" w:rsidRPr="00542E77" w:rsidRDefault="00542E77" w:rsidP="00542E77">
      <w:pPr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</w:p>
    <w:p w14:paraId="0F666D57" w14:textId="7A6389CD" w:rsidR="00863243" w:rsidRPr="00863243" w:rsidRDefault="00863243" w:rsidP="00863243">
      <w:pPr>
        <w:pStyle w:val="ListParagraph"/>
        <w:numPr>
          <w:ilvl w:val="0"/>
          <w:numId w:val="12"/>
        </w:numPr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  <w:r w:rsidRPr="00863243">
        <w:rPr>
          <w:rFonts w:ascii="Bodoni MT" w:hAnsi="Bodoni MT"/>
          <w:sz w:val="24"/>
          <w:szCs w:val="24"/>
        </w:rPr>
        <w:t xml:space="preserve">Write a MongoDB query to display the fields </w:t>
      </w:r>
      <w:proofErr w:type="spellStart"/>
      <w:r w:rsidRPr="00863243">
        <w:rPr>
          <w:rFonts w:ascii="Bodoni MT" w:hAnsi="Bodoni MT"/>
          <w:sz w:val="24"/>
          <w:szCs w:val="24"/>
        </w:rPr>
        <w:t>restaurant_id</w:t>
      </w:r>
      <w:proofErr w:type="spellEnd"/>
      <w:r w:rsidRPr="00863243">
        <w:rPr>
          <w:rFonts w:ascii="Bodoni MT" w:hAnsi="Bodoni MT"/>
          <w:sz w:val="24"/>
          <w:szCs w:val="24"/>
        </w:rPr>
        <w:t>, name, borough and cuisine for all the documents in the collection restaurant.</w:t>
      </w:r>
    </w:p>
    <w:p w14:paraId="0B31399C" w14:textId="77777777" w:rsidR="00542E77" w:rsidRDefault="00542E77" w:rsidP="00863243">
      <w:pPr>
        <w:pStyle w:val="ListParagraph"/>
        <w:spacing w:after="0" w:line="240" w:lineRule="auto"/>
        <w:ind w:left="1080"/>
        <w:rPr>
          <w:rFonts w:ascii="Bodoni MT" w:hAnsi="Bodoni MT"/>
          <w:sz w:val="24"/>
          <w:szCs w:val="24"/>
        </w:rPr>
      </w:pPr>
    </w:p>
    <w:p w14:paraId="5CC8EC49" w14:textId="21A67DB4" w:rsidR="00863243" w:rsidRDefault="00863243" w:rsidP="00863243">
      <w:pPr>
        <w:pStyle w:val="ListParagraph"/>
        <w:spacing w:after="0" w:line="240" w:lineRule="auto"/>
        <w:ind w:left="1080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INPUT;</w:t>
      </w:r>
    </w:p>
    <w:p w14:paraId="2978A48C" w14:textId="7A7BD9A1" w:rsidR="00C03A3C" w:rsidRDefault="00C03A3C" w:rsidP="00863243">
      <w:pPr>
        <w:pStyle w:val="ListParagraph"/>
        <w:spacing w:after="0" w:line="240" w:lineRule="auto"/>
        <w:ind w:left="1080"/>
        <w:rPr>
          <w:rFonts w:ascii="Bodoni MT" w:hAnsi="Bodoni MT"/>
          <w:sz w:val="24"/>
          <w:szCs w:val="24"/>
        </w:rPr>
      </w:pPr>
    </w:p>
    <w:p w14:paraId="7C58EC06" w14:textId="77777777" w:rsidR="00542E77" w:rsidRDefault="00542E77" w:rsidP="00863243">
      <w:pPr>
        <w:pStyle w:val="ListParagraph"/>
        <w:spacing w:after="0" w:line="240" w:lineRule="auto"/>
        <w:ind w:left="1080"/>
        <w:rPr>
          <w:rFonts w:ascii="Bodoni MT" w:hAnsi="Bodoni MT"/>
          <w:sz w:val="24"/>
          <w:szCs w:val="24"/>
        </w:rPr>
      </w:pPr>
    </w:p>
    <w:p w14:paraId="7899ADFD" w14:textId="07415F03" w:rsidR="00C03A3C" w:rsidRDefault="00C03A3C" w:rsidP="00863243">
      <w:pPr>
        <w:pStyle w:val="ListParagraph"/>
        <w:spacing w:after="0" w:line="240" w:lineRule="auto"/>
        <w:ind w:left="1080"/>
        <w:rPr>
          <w:rFonts w:ascii="Bodoni MT" w:hAnsi="Bodoni MT"/>
          <w:sz w:val="24"/>
          <w:szCs w:val="24"/>
        </w:rPr>
      </w:pPr>
      <w:r w:rsidRPr="00C03A3C">
        <w:rPr>
          <w:rFonts w:ascii="Bodoni MT" w:hAnsi="Bodoni MT"/>
          <w:sz w:val="24"/>
          <w:szCs w:val="24"/>
        </w:rPr>
        <w:t>db.res_21012011074.find({</w:t>
      </w:r>
      <w:proofErr w:type="gramStart"/>
      <w:r w:rsidRPr="00C03A3C">
        <w:rPr>
          <w:rFonts w:ascii="Bodoni MT" w:hAnsi="Bodoni MT"/>
          <w:sz w:val="24"/>
          <w:szCs w:val="24"/>
        </w:rPr>
        <w:t>},{</w:t>
      </w:r>
      <w:proofErr w:type="gramEnd"/>
      <w:r w:rsidRPr="00C03A3C">
        <w:rPr>
          <w:rFonts w:ascii="Bodoni MT" w:hAnsi="Bodoni MT"/>
          <w:sz w:val="24"/>
          <w:szCs w:val="24"/>
        </w:rPr>
        <w:t>"restaurant_id":1,"name":1,"borough":1,"cuisine":1,"_id":0})</w:t>
      </w:r>
    </w:p>
    <w:p w14:paraId="4409FD25" w14:textId="4E414404" w:rsidR="00C03A3C" w:rsidRDefault="00C03A3C" w:rsidP="00863243">
      <w:pPr>
        <w:pStyle w:val="ListParagraph"/>
        <w:spacing w:after="0" w:line="240" w:lineRule="auto"/>
        <w:ind w:left="1080"/>
        <w:rPr>
          <w:rFonts w:ascii="Bodoni MT" w:hAnsi="Bodoni MT"/>
          <w:sz w:val="24"/>
          <w:szCs w:val="24"/>
        </w:rPr>
      </w:pPr>
    </w:p>
    <w:p w14:paraId="38DB238C" w14:textId="49EF8062" w:rsidR="00C03A3C" w:rsidRDefault="00C03A3C" w:rsidP="00863243">
      <w:pPr>
        <w:pStyle w:val="ListParagraph"/>
        <w:spacing w:after="0" w:line="240" w:lineRule="auto"/>
        <w:ind w:left="1080"/>
        <w:rPr>
          <w:rFonts w:ascii="Bodoni MT" w:hAnsi="Bodoni MT"/>
          <w:sz w:val="24"/>
          <w:szCs w:val="24"/>
        </w:rPr>
      </w:pPr>
    </w:p>
    <w:p w14:paraId="041D173B" w14:textId="6B10EDED" w:rsidR="00C03A3C" w:rsidRDefault="00C03A3C" w:rsidP="00863243">
      <w:pPr>
        <w:pStyle w:val="ListParagraph"/>
        <w:spacing w:after="0" w:line="240" w:lineRule="auto"/>
        <w:ind w:left="1080"/>
        <w:rPr>
          <w:rFonts w:ascii="Bodoni MT" w:hAnsi="Bodoni MT"/>
          <w:sz w:val="24"/>
          <w:szCs w:val="24"/>
        </w:rPr>
      </w:pPr>
    </w:p>
    <w:p w14:paraId="03847F7C" w14:textId="08A5D97D" w:rsidR="00C03A3C" w:rsidRDefault="00C03A3C" w:rsidP="00863243">
      <w:pPr>
        <w:pStyle w:val="ListParagraph"/>
        <w:spacing w:after="0" w:line="240" w:lineRule="auto"/>
        <w:ind w:left="1080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OUTPUT:</w:t>
      </w:r>
    </w:p>
    <w:p w14:paraId="5D955412" w14:textId="77777777" w:rsidR="00C03A3C" w:rsidRDefault="00C03A3C" w:rsidP="00863243">
      <w:pPr>
        <w:pStyle w:val="ListParagraph"/>
        <w:spacing w:after="0" w:line="240" w:lineRule="auto"/>
        <w:ind w:left="1080"/>
        <w:rPr>
          <w:rFonts w:ascii="Bodoni MT" w:hAnsi="Bodoni MT"/>
          <w:sz w:val="24"/>
          <w:szCs w:val="24"/>
        </w:rPr>
      </w:pPr>
    </w:p>
    <w:p w14:paraId="13A588A8" w14:textId="44C71134" w:rsidR="00C03A3C" w:rsidRDefault="00C03A3C" w:rsidP="00863243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  <w:r w:rsidRPr="00C03A3C">
        <w:rPr>
          <w:rFonts w:ascii="Bodoni MT" w:hAnsi="Bodoni MT" w:cs="Times New Roman"/>
          <w:b/>
          <w:bCs/>
          <w:noProof/>
          <w:sz w:val="24"/>
          <w:szCs w:val="24"/>
        </w:rPr>
        <w:drawing>
          <wp:inline distT="0" distB="0" distL="0" distR="0" wp14:anchorId="79CC0704" wp14:editId="3A1D65C5">
            <wp:extent cx="4653108" cy="3590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3899" cy="360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C97D" w14:textId="71E6BD92" w:rsidR="00C03A3C" w:rsidRDefault="00C03A3C" w:rsidP="00863243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  <w:r>
        <w:rPr>
          <w:rFonts w:ascii="Bodoni MT" w:hAnsi="Bodoni MT" w:cs="Times New Roman"/>
          <w:b/>
          <w:bCs/>
          <w:sz w:val="24"/>
          <w:szCs w:val="24"/>
        </w:rPr>
        <w:t>And Continue…</w:t>
      </w:r>
      <w:proofErr w:type="gramStart"/>
      <w:r>
        <w:rPr>
          <w:rFonts w:ascii="Bodoni MT" w:hAnsi="Bodoni MT" w:cs="Times New Roman"/>
          <w:b/>
          <w:bCs/>
          <w:sz w:val="24"/>
          <w:szCs w:val="24"/>
        </w:rPr>
        <w:t>…..</w:t>
      </w:r>
      <w:proofErr w:type="gramEnd"/>
    </w:p>
    <w:p w14:paraId="4BEF8477" w14:textId="3F5E4404" w:rsidR="00C03A3C" w:rsidRDefault="00C03A3C" w:rsidP="00C03A3C">
      <w:pPr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</w:p>
    <w:p w14:paraId="1E6417A2" w14:textId="77777777" w:rsidR="00542E77" w:rsidRPr="00542E77" w:rsidRDefault="00542E77" w:rsidP="00C03A3C">
      <w:pPr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</w:p>
    <w:p w14:paraId="7270B845" w14:textId="2B9E41F8" w:rsidR="00C03A3C" w:rsidRPr="00380C0B" w:rsidRDefault="00C03A3C" w:rsidP="00542E77">
      <w:pPr>
        <w:pStyle w:val="ListParagraph"/>
        <w:numPr>
          <w:ilvl w:val="0"/>
          <w:numId w:val="12"/>
        </w:numPr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  <w:r w:rsidRPr="00542E77">
        <w:rPr>
          <w:rFonts w:ascii="Bodoni MT" w:hAnsi="Bodoni MT" w:cs="Times New Roman"/>
          <w:sz w:val="24"/>
          <w:szCs w:val="24"/>
        </w:rPr>
        <w:t xml:space="preserve">Write a MongoDB query to display the fields </w:t>
      </w:r>
      <w:proofErr w:type="spellStart"/>
      <w:r w:rsidRPr="00542E77">
        <w:rPr>
          <w:rFonts w:ascii="Bodoni MT" w:hAnsi="Bodoni MT" w:cs="Times New Roman"/>
          <w:sz w:val="24"/>
          <w:szCs w:val="24"/>
        </w:rPr>
        <w:t>restaurant_id</w:t>
      </w:r>
      <w:proofErr w:type="spellEnd"/>
      <w:r w:rsidRPr="00542E77">
        <w:rPr>
          <w:rFonts w:ascii="Bodoni MT" w:hAnsi="Bodoni MT" w:cs="Times New Roman"/>
          <w:sz w:val="24"/>
          <w:szCs w:val="24"/>
        </w:rPr>
        <w:t>, name, borough and zip code, but exclude the field _id for all the documents in the collection restaurant. (USING PROJECTION)</w:t>
      </w:r>
    </w:p>
    <w:p w14:paraId="715594A4" w14:textId="77777777" w:rsidR="00380C0B" w:rsidRPr="00542E77" w:rsidRDefault="00380C0B" w:rsidP="00380C0B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</w:p>
    <w:p w14:paraId="66851678" w14:textId="175FD533" w:rsidR="00542E77" w:rsidRPr="00380C0B" w:rsidRDefault="00C03A3C" w:rsidP="00380C0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INPUT:</w:t>
      </w:r>
    </w:p>
    <w:p w14:paraId="27C4742C" w14:textId="094F1F65" w:rsidR="00C03A3C" w:rsidRPr="00542E77" w:rsidRDefault="00C03A3C" w:rsidP="00C03A3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db.res_21012011074.find({</w:t>
      </w:r>
      <w:proofErr w:type="gramStart"/>
      <w:r w:rsidRPr="00542E77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542E77">
        <w:rPr>
          <w:rFonts w:ascii="Times New Roman" w:hAnsi="Times New Roman" w:cs="Times New Roman"/>
          <w:sz w:val="24"/>
          <w:szCs w:val="24"/>
        </w:rPr>
        <w:t>"restaurant_id":1,"name":1,"borough":1,"address.zipcode":1,"_id":0})</w:t>
      </w:r>
    </w:p>
    <w:p w14:paraId="1FA9B693" w14:textId="4CCDD608" w:rsidR="00C03A3C" w:rsidRPr="00542E77" w:rsidRDefault="00C03A3C" w:rsidP="00C03A3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F98C654" w14:textId="1C2E8963" w:rsidR="00C03A3C" w:rsidRPr="00542E77" w:rsidRDefault="00C03A3C" w:rsidP="00C03A3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OUTPUT:</w:t>
      </w:r>
    </w:p>
    <w:p w14:paraId="40594946" w14:textId="1830C3A7" w:rsidR="00C03A3C" w:rsidRDefault="00C03A3C" w:rsidP="00C03A3C">
      <w:pPr>
        <w:pStyle w:val="ListParagraph"/>
        <w:spacing w:after="0" w:line="240" w:lineRule="auto"/>
        <w:ind w:left="1080"/>
        <w:jc w:val="center"/>
      </w:pPr>
      <w:r w:rsidRPr="00C03A3C">
        <w:rPr>
          <w:rFonts w:ascii="Bodoni MT" w:hAnsi="Bodoni MT" w:cs="Times New Roman"/>
          <w:b/>
          <w:bCs/>
          <w:noProof/>
          <w:sz w:val="24"/>
          <w:szCs w:val="24"/>
        </w:rPr>
        <w:drawing>
          <wp:inline distT="0" distB="0" distL="0" distR="0" wp14:anchorId="2884FD4F" wp14:editId="3814A3BC">
            <wp:extent cx="4310673" cy="218356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6129" cy="219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8F59" w14:textId="77777777" w:rsidR="00C03A3C" w:rsidRDefault="00C03A3C" w:rsidP="00C03A3C">
      <w:pPr>
        <w:pStyle w:val="ListParagraph"/>
        <w:spacing w:after="0" w:line="240" w:lineRule="auto"/>
        <w:ind w:left="1080"/>
        <w:jc w:val="center"/>
      </w:pPr>
    </w:p>
    <w:p w14:paraId="50A37E70" w14:textId="3AC2ADBA" w:rsidR="00C03A3C" w:rsidRDefault="00C03A3C" w:rsidP="00C03A3C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  <w:r>
        <w:rPr>
          <w:rFonts w:ascii="Bodoni MT" w:hAnsi="Bodoni MT" w:cs="Times New Roman"/>
          <w:b/>
          <w:bCs/>
          <w:sz w:val="24"/>
          <w:szCs w:val="24"/>
        </w:rPr>
        <w:lastRenderedPageBreak/>
        <w:t xml:space="preserve">And </w:t>
      </w:r>
      <w:proofErr w:type="gramStart"/>
      <w:r>
        <w:rPr>
          <w:rFonts w:ascii="Bodoni MT" w:hAnsi="Bodoni MT" w:cs="Times New Roman"/>
          <w:b/>
          <w:bCs/>
          <w:sz w:val="24"/>
          <w:szCs w:val="24"/>
        </w:rPr>
        <w:t>Continue</w:t>
      </w:r>
      <w:proofErr w:type="gramEnd"/>
      <w:r>
        <w:rPr>
          <w:rFonts w:ascii="Bodoni MT" w:hAnsi="Bodoni MT" w:cs="Times New Roman"/>
          <w:b/>
          <w:bCs/>
          <w:sz w:val="24"/>
          <w:szCs w:val="24"/>
        </w:rPr>
        <w:t>…….</w:t>
      </w:r>
    </w:p>
    <w:p w14:paraId="598F7C9B" w14:textId="6CFCCFF7" w:rsidR="00C03A3C" w:rsidRPr="00542E77" w:rsidRDefault="00C03A3C" w:rsidP="00C03A3C">
      <w:pPr>
        <w:pStyle w:val="ListParagraph"/>
        <w:numPr>
          <w:ilvl w:val="0"/>
          <w:numId w:val="12"/>
        </w:numPr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  <w:r w:rsidRPr="00542E77">
        <w:rPr>
          <w:rFonts w:ascii="Bodoni MT" w:hAnsi="Bodoni MT"/>
          <w:sz w:val="24"/>
          <w:szCs w:val="24"/>
        </w:rPr>
        <w:t>Write a MongoDB query to display the first 5 restaurant which is in the borough Bronx. (USING LIMIT)</w:t>
      </w:r>
    </w:p>
    <w:p w14:paraId="39C33A4E" w14:textId="3BC2D48D" w:rsidR="00C03A3C" w:rsidRPr="00542E77" w:rsidRDefault="00C03A3C" w:rsidP="00C03A3C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</w:p>
    <w:p w14:paraId="3C60F58C" w14:textId="6A9BEDB7" w:rsidR="00C03A3C" w:rsidRDefault="00C03A3C" w:rsidP="00C03A3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INPUT:</w:t>
      </w:r>
    </w:p>
    <w:p w14:paraId="7AFB6F20" w14:textId="77777777" w:rsidR="00542E77" w:rsidRPr="00542E77" w:rsidRDefault="00542E77" w:rsidP="00C03A3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E3EAA7D" w14:textId="5D3A9C94" w:rsidR="00C03A3C" w:rsidRPr="00542E77" w:rsidRDefault="00C03A3C" w:rsidP="00C03A3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db.res_21012011074.find({"</w:t>
      </w:r>
      <w:proofErr w:type="spellStart"/>
      <w:r w:rsidRPr="00542E77">
        <w:rPr>
          <w:rFonts w:ascii="Times New Roman" w:hAnsi="Times New Roman" w:cs="Times New Roman"/>
          <w:sz w:val="24"/>
          <w:szCs w:val="24"/>
        </w:rPr>
        <w:t>borough":"Bronx</w:t>
      </w:r>
      <w:proofErr w:type="spellEnd"/>
      <w:r w:rsidRPr="00542E77">
        <w:rPr>
          <w:rFonts w:ascii="Times New Roman" w:hAnsi="Times New Roman" w:cs="Times New Roman"/>
          <w:sz w:val="24"/>
          <w:szCs w:val="24"/>
        </w:rPr>
        <w:t>"}</w:t>
      </w:r>
      <w:proofErr w:type="gramStart"/>
      <w:r w:rsidRPr="00542E77">
        <w:rPr>
          <w:rFonts w:ascii="Times New Roman" w:hAnsi="Times New Roman" w:cs="Times New Roman"/>
          <w:sz w:val="24"/>
          <w:szCs w:val="24"/>
        </w:rPr>
        <w:t>).limit</w:t>
      </w:r>
      <w:proofErr w:type="gramEnd"/>
      <w:r w:rsidRPr="00542E77">
        <w:rPr>
          <w:rFonts w:ascii="Times New Roman" w:hAnsi="Times New Roman" w:cs="Times New Roman"/>
          <w:sz w:val="24"/>
          <w:szCs w:val="24"/>
        </w:rPr>
        <w:t>(5)</w:t>
      </w:r>
    </w:p>
    <w:p w14:paraId="7AF36B7E" w14:textId="676FBB94" w:rsidR="00C03A3C" w:rsidRPr="00542E77" w:rsidRDefault="00C03A3C" w:rsidP="00C03A3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47C11E1" w14:textId="786B086D" w:rsidR="00C03A3C" w:rsidRPr="00542E77" w:rsidRDefault="00C03A3C" w:rsidP="00C03A3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OUTPUT:</w:t>
      </w:r>
    </w:p>
    <w:p w14:paraId="3D2F34CF" w14:textId="5709C2BD" w:rsidR="00542E77" w:rsidRDefault="00542E77" w:rsidP="00C03A3C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</w:p>
    <w:p w14:paraId="2C80A8D3" w14:textId="77777777" w:rsidR="00542E77" w:rsidRPr="00542E77" w:rsidRDefault="00542E77" w:rsidP="00C03A3C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</w:p>
    <w:p w14:paraId="4C1A23D0" w14:textId="73CC8806" w:rsidR="00C03A3C" w:rsidRDefault="00C03A3C" w:rsidP="00C03A3C">
      <w:pPr>
        <w:pStyle w:val="ListParagraph"/>
        <w:spacing w:after="0" w:line="240" w:lineRule="auto"/>
        <w:ind w:left="1080"/>
        <w:jc w:val="center"/>
        <w:rPr>
          <w:rFonts w:ascii="Bodoni MT" w:hAnsi="Bodoni MT" w:cs="Times New Roman"/>
          <w:b/>
          <w:bCs/>
          <w:sz w:val="24"/>
          <w:szCs w:val="24"/>
        </w:rPr>
      </w:pPr>
      <w:r w:rsidRPr="00C03A3C">
        <w:rPr>
          <w:rFonts w:ascii="Bodoni MT" w:hAnsi="Bodoni MT" w:cs="Times New Roman"/>
          <w:b/>
          <w:bCs/>
          <w:noProof/>
          <w:sz w:val="24"/>
          <w:szCs w:val="24"/>
        </w:rPr>
        <w:drawing>
          <wp:inline distT="0" distB="0" distL="0" distR="0" wp14:anchorId="48BA98AE" wp14:editId="6B09D8BC">
            <wp:extent cx="4000458" cy="46482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5317" cy="46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4565" w14:textId="42C7FDB3" w:rsidR="00C03A3C" w:rsidRDefault="00C03A3C" w:rsidP="00C03A3C">
      <w:pPr>
        <w:pStyle w:val="ListParagraph"/>
        <w:spacing w:after="0" w:line="240" w:lineRule="auto"/>
        <w:ind w:left="1080"/>
        <w:jc w:val="center"/>
        <w:rPr>
          <w:rFonts w:ascii="Bodoni MT" w:hAnsi="Bodoni MT" w:cs="Times New Roman"/>
          <w:b/>
          <w:bCs/>
          <w:sz w:val="24"/>
          <w:szCs w:val="24"/>
        </w:rPr>
      </w:pPr>
      <w:r>
        <w:rPr>
          <w:rFonts w:ascii="Bodoni MT" w:hAnsi="Bodoni MT" w:cs="Times New Roman"/>
          <w:b/>
          <w:bCs/>
          <w:sz w:val="24"/>
          <w:szCs w:val="24"/>
        </w:rPr>
        <w:t>And Continue</w:t>
      </w:r>
      <w:proofErr w:type="gramStart"/>
      <w:r>
        <w:rPr>
          <w:rFonts w:ascii="Bodoni MT" w:hAnsi="Bodoni MT" w:cs="Times New Roman"/>
          <w:b/>
          <w:bCs/>
          <w:sz w:val="24"/>
          <w:szCs w:val="24"/>
        </w:rPr>
        <w:t>…..</w:t>
      </w:r>
      <w:proofErr w:type="gramEnd"/>
    </w:p>
    <w:p w14:paraId="0D5CA262" w14:textId="46D0E4AF" w:rsidR="00C03A3C" w:rsidRDefault="00C03A3C" w:rsidP="00C03A3C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</w:p>
    <w:p w14:paraId="56E1EF5B" w14:textId="34A85179" w:rsidR="00542E77" w:rsidRDefault="00542E77" w:rsidP="00C03A3C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</w:p>
    <w:p w14:paraId="384A5983" w14:textId="77777777" w:rsidR="00542E77" w:rsidRDefault="00542E77" w:rsidP="00C03A3C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</w:p>
    <w:p w14:paraId="44BC31EB" w14:textId="1AE8F117" w:rsidR="00C03A3C" w:rsidRPr="00542E77" w:rsidRDefault="00C03A3C" w:rsidP="00C03A3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Write a MongoDB query to display the next 5 restaurants after skipping first 5 which are in the borough Bronx. (USING SKIP)</w:t>
      </w:r>
    </w:p>
    <w:p w14:paraId="7575C26A" w14:textId="5306767C" w:rsidR="00C03A3C" w:rsidRPr="00542E77" w:rsidRDefault="00C03A3C" w:rsidP="00C03A3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9FC494A" w14:textId="33DCE1F7" w:rsidR="00C03A3C" w:rsidRPr="00542E77" w:rsidRDefault="00C03A3C" w:rsidP="00C03A3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INPUT:</w:t>
      </w:r>
    </w:p>
    <w:p w14:paraId="3BD5933A" w14:textId="15621105" w:rsidR="00C03A3C" w:rsidRDefault="00C03A3C" w:rsidP="00C03A3C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</w:p>
    <w:p w14:paraId="6E33A396" w14:textId="0A9ACED7" w:rsidR="00F87778" w:rsidRPr="00542E77" w:rsidRDefault="00F87778" w:rsidP="00C03A3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db.res_21012011074.find({"</w:t>
      </w:r>
      <w:proofErr w:type="spellStart"/>
      <w:r w:rsidRPr="00542E77">
        <w:rPr>
          <w:rFonts w:ascii="Times New Roman" w:hAnsi="Times New Roman" w:cs="Times New Roman"/>
          <w:sz w:val="24"/>
          <w:szCs w:val="24"/>
        </w:rPr>
        <w:t>borough":"Bronx</w:t>
      </w:r>
      <w:proofErr w:type="spellEnd"/>
      <w:r w:rsidRPr="00542E77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542E77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542E77">
        <w:rPr>
          <w:rFonts w:ascii="Times New Roman" w:hAnsi="Times New Roman" w:cs="Times New Roman"/>
          <w:sz w:val="24"/>
          <w:szCs w:val="24"/>
        </w:rPr>
        <w:t>"_id":0}).skip(5)</w:t>
      </w:r>
    </w:p>
    <w:p w14:paraId="52C0B4DD" w14:textId="77777777" w:rsidR="00F87778" w:rsidRDefault="00F87778" w:rsidP="00C03A3C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</w:p>
    <w:p w14:paraId="56FCD259" w14:textId="77777777" w:rsidR="00F87778" w:rsidRDefault="00F87778" w:rsidP="00C03A3C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</w:p>
    <w:p w14:paraId="34BE87EC" w14:textId="77777777" w:rsidR="00F87778" w:rsidRPr="00542E77" w:rsidRDefault="00F87778" w:rsidP="00542E77">
      <w:pPr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</w:p>
    <w:p w14:paraId="7CC3FA19" w14:textId="0DAFE4A9" w:rsidR="00F87778" w:rsidRPr="00542E77" w:rsidRDefault="00F87778" w:rsidP="00C03A3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OUTPUT:</w:t>
      </w:r>
    </w:p>
    <w:p w14:paraId="39901931" w14:textId="77777777" w:rsidR="00542E77" w:rsidRPr="00542E77" w:rsidRDefault="00542E77" w:rsidP="00542E77">
      <w:pPr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</w:p>
    <w:p w14:paraId="202A35D7" w14:textId="6FFDC27A" w:rsidR="00F87778" w:rsidRDefault="00F87778" w:rsidP="00F87778">
      <w:pPr>
        <w:pStyle w:val="ListParagraph"/>
        <w:spacing w:after="0" w:line="240" w:lineRule="auto"/>
        <w:ind w:left="1080"/>
        <w:jc w:val="center"/>
        <w:rPr>
          <w:rFonts w:ascii="Bodoni MT" w:hAnsi="Bodoni MT" w:cs="Times New Roman"/>
          <w:b/>
          <w:bCs/>
          <w:sz w:val="24"/>
          <w:szCs w:val="24"/>
        </w:rPr>
      </w:pPr>
      <w:r w:rsidRPr="00F87778">
        <w:rPr>
          <w:rFonts w:ascii="Bodoni MT" w:hAnsi="Bodoni MT" w:cs="Times New Roman"/>
          <w:b/>
          <w:bCs/>
          <w:noProof/>
          <w:sz w:val="24"/>
          <w:szCs w:val="24"/>
        </w:rPr>
        <w:drawing>
          <wp:inline distT="0" distB="0" distL="0" distR="0" wp14:anchorId="785846ED" wp14:editId="143C1AD8">
            <wp:extent cx="3706255" cy="3752215"/>
            <wp:effectExtent l="0" t="0" r="889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043" cy="376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C13F" w14:textId="1F041DD3" w:rsidR="00F87778" w:rsidRDefault="00F87778" w:rsidP="00F87778">
      <w:pPr>
        <w:pStyle w:val="ListParagraph"/>
        <w:spacing w:after="0" w:line="240" w:lineRule="auto"/>
        <w:ind w:left="1080"/>
        <w:jc w:val="center"/>
        <w:rPr>
          <w:rFonts w:ascii="Bodoni MT" w:hAnsi="Bodoni MT" w:cs="Times New Roman"/>
          <w:b/>
          <w:bCs/>
          <w:sz w:val="24"/>
          <w:szCs w:val="24"/>
        </w:rPr>
      </w:pPr>
      <w:r>
        <w:rPr>
          <w:rFonts w:ascii="Bodoni MT" w:hAnsi="Bodoni MT" w:cs="Times New Roman"/>
          <w:b/>
          <w:bCs/>
          <w:sz w:val="24"/>
          <w:szCs w:val="24"/>
        </w:rPr>
        <w:t xml:space="preserve">And </w:t>
      </w:r>
      <w:proofErr w:type="gramStart"/>
      <w:r>
        <w:rPr>
          <w:rFonts w:ascii="Bodoni MT" w:hAnsi="Bodoni MT" w:cs="Times New Roman"/>
          <w:b/>
          <w:bCs/>
          <w:sz w:val="24"/>
          <w:szCs w:val="24"/>
        </w:rPr>
        <w:t>Continue</w:t>
      </w:r>
      <w:proofErr w:type="gramEnd"/>
      <w:r>
        <w:rPr>
          <w:rFonts w:ascii="Bodoni MT" w:hAnsi="Bodoni MT" w:cs="Times New Roman"/>
          <w:b/>
          <w:bCs/>
          <w:sz w:val="24"/>
          <w:szCs w:val="24"/>
        </w:rPr>
        <w:t>……</w:t>
      </w:r>
    </w:p>
    <w:p w14:paraId="2D5F677C" w14:textId="4011BBB1" w:rsidR="00542E77" w:rsidRPr="00542E77" w:rsidRDefault="00542E77" w:rsidP="00542E77">
      <w:pPr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</w:p>
    <w:p w14:paraId="035A3F42" w14:textId="77777777" w:rsidR="00542E77" w:rsidRDefault="00542E77" w:rsidP="00F87778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</w:p>
    <w:p w14:paraId="162D6D73" w14:textId="7CFCEAA4" w:rsidR="00F87778" w:rsidRPr="00542E77" w:rsidRDefault="00F87778" w:rsidP="00F8777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Write a MongoDB query to find the restaurants that do not prepare any cuisine of 'American' and their grade score more than 70 and latitude less than -65.754168. (USING AND)</w:t>
      </w:r>
    </w:p>
    <w:p w14:paraId="45B1685C" w14:textId="77777777" w:rsidR="00F87778" w:rsidRPr="00542E77" w:rsidRDefault="00F87778" w:rsidP="00F877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DC29BA1" w14:textId="41FD6A36" w:rsidR="00F87778" w:rsidRPr="00542E77" w:rsidRDefault="00F87778" w:rsidP="00F877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INPUT:</w:t>
      </w:r>
    </w:p>
    <w:p w14:paraId="79F94911" w14:textId="692DA1A4" w:rsidR="00F87778" w:rsidRPr="00542E77" w:rsidRDefault="00F87778" w:rsidP="00F877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ab/>
        <w:t>db.res_21012011074.find({"cuisine</w:t>
      </w:r>
      <w:proofErr w:type="gramStart"/>
      <w:r w:rsidRPr="00542E77">
        <w:rPr>
          <w:rFonts w:ascii="Times New Roman" w:hAnsi="Times New Roman" w:cs="Times New Roman"/>
          <w:sz w:val="24"/>
          <w:szCs w:val="24"/>
        </w:rPr>
        <w:t>":{</w:t>
      </w:r>
      <w:proofErr w:type="gramEnd"/>
      <w:r w:rsidRPr="00542E77">
        <w:rPr>
          <w:rFonts w:ascii="Times New Roman" w:hAnsi="Times New Roman" w:cs="Times New Roman"/>
          <w:sz w:val="24"/>
          <w:szCs w:val="24"/>
        </w:rPr>
        <w:t>$ne:"American"},"grades.score":{$gt:70},"address.coord":{$lt:-65.754168}})</w:t>
      </w:r>
    </w:p>
    <w:p w14:paraId="04AFCD6C" w14:textId="67684F92" w:rsidR="00F87778" w:rsidRPr="00542E77" w:rsidRDefault="00F87778" w:rsidP="00F877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7C17BBE" w14:textId="37629F0C" w:rsidR="00F87778" w:rsidRPr="00542E77" w:rsidRDefault="00F87778" w:rsidP="00F877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OUTPUT:</w:t>
      </w:r>
    </w:p>
    <w:p w14:paraId="5D7C5A23" w14:textId="108019A7" w:rsidR="00F87778" w:rsidRDefault="00F87778" w:rsidP="00F87778">
      <w:pPr>
        <w:pStyle w:val="ListParagraph"/>
        <w:spacing w:after="0" w:line="240" w:lineRule="auto"/>
        <w:ind w:left="1080"/>
        <w:jc w:val="center"/>
        <w:rPr>
          <w:rFonts w:ascii="Bodoni MT" w:hAnsi="Bodoni MT" w:cs="Times New Roman"/>
          <w:b/>
          <w:bCs/>
          <w:sz w:val="24"/>
          <w:szCs w:val="24"/>
        </w:rPr>
      </w:pPr>
      <w:r w:rsidRPr="00F87778">
        <w:rPr>
          <w:rFonts w:ascii="Bodoni MT" w:hAnsi="Bodoni MT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B91B7AC" wp14:editId="007554DB">
            <wp:extent cx="4891055" cy="2995771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141" cy="302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3544" w14:textId="160BC37F" w:rsidR="00542E77" w:rsidRPr="00542E77" w:rsidRDefault="00F87778" w:rsidP="00542E77">
      <w:pPr>
        <w:pStyle w:val="ListParagraph"/>
        <w:spacing w:after="0" w:line="240" w:lineRule="auto"/>
        <w:ind w:left="1080"/>
        <w:jc w:val="center"/>
        <w:rPr>
          <w:rFonts w:ascii="Bodoni MT" w:hAnsi="Bodoni MT" w:cs="Times New Roman"/>
          <w:b/>
          <w:bCs/>
          <w:sz w:val="24"/>
          <w:szCs w:val="24"/>
        </w:rPr>
      </w:pPr>
      <w:r>
        <w:rPr>
          <w:rFonts w:ascii="Bodoni MT" w:hAnsi="Bodoni MT" w:cs="Times New Roman"/>
          <w:b/>
          <w:bCs/>
          <w:sz w:val="24"/>
          <w:szCs w:val="24"/>
        </w:rPr>
        <w:t xml:space="preserve">And </w:t>
      </w:r>
      <w:proofErr w:type="gramStart"/>
      <w:r>
        <w:rPr>
          <w:rFonts w:ascii="Bodoni MT" w:hAnsi="Bodoni MT" w:cs="Times New Roman"/>
          <w:b/>
          <w:bCs/>
          <w:sz w:val="24"/>
          <w:szCs w:val="24"/>
        </w:rPr>
        <w:t>Continue</w:t>
      </w:r>
      <w:proofErr w:type="gramEnd"/>
      <w:r>
        <w:rPr>
          <w:rFonts w:ascii="Bodoni MT" w:hAnsi="Bodoni MT" w:cs="Times New Roman"/>
          <w:b/>
          <w:bCs/>
          <w:sz w:val="24"/>
          <w:szCs w:val="24"/>
        </w:rPr>
        <w:t>…….</w:t>
      </w:r>
    </w:p>
    <w:p w14:paraId="52FF0B64" w14:textId="77777777" w:rsidR="00542E77" w:rsidRDefault="00542E77" w:rsidP="00F87778">
      <w:pPr>
        <w:pStyle w:val="ListParagraph"/>
        <w:spacing w:after="0" w:line="240" w:lineRule="auto"/>
        <w:ind w:left="1080"/>
        <w:jc w:val="center"/>
        <w:rPr>
          <w:rFonts w:ascii="Bodoni MT" w:hAnsi="Bodoni MT" w:cs="Times New Roman"/>
          <w:b/>
          <w:bCs/>
          <w:sz w:val="24"/>
          <w:szCs w:val="24"/>
        </w:rPr>
      </w:pPr>
    </w:p>
    <w:p w14:paraId="620E4DE4" w14:textId="0A755F44" w:rsidR="00F87778" w:rsidRPr="00542E77" w:rsidRDefault="00F87778" w:rsidP="00F8777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Write a MongoDB query to find the restaurants which belong to the borough Bronx and prepared either American or Chinese dish. (USING OR)</w:t>
      </w:r>
    </w:p>
    <w:p w14:paraId="53D47244" w14:textId="18308E3F" w:rsidR="00F87778" w:rsidRPr="00542E77" w:rsidRDefault="00F87778" w:rsidP="00F877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9CDBDD0" w14:textId="1D64E162" w:rsidR="00F87778" w:rsidRPr="00542E77" w:rsidRDefault="00F87778" w:rsidP="00F877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INPUT:</w:t>
      </w:r>
    </w:p>
    <w:p w14:paraId="42272F37" w14:textId="77777777" w:rsidR="00542E77" w:rsidRPr="00542E77" w:rsidRDefault="00542E77" w:rsidP="00F877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BB1BB9D" w14:textId="6690FC9F" w:rsidR="00F87778" w:rsidRPr="00542E77" w:rsidRDefault="00542E77" w:rsidP="00F877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db.res_21012011074.find({"borough":"Bronx</w:t>
      </w:r>
      <w:proofErr w:type="gramStart"/>
      <w:r w:rsidRPr="00542E77">
        <w:rPr>
          <w:rFonts w:ascii="Times New Roman" w:hAnsi="Times New Roman" w:cs="Times New Roman"/>
          <w:sz w:val="24"/>
          <w:szCs w:val="24"/>
        </w:rPr>
        <w:t>",$</w:t>
      </w:r>
      <w:proofErr w:type="gramEnd"/>
      <w:r w:rsidRPr="00542E77">
        <w:rPr>
          <w:rFonts w:ascii="Times New Roman" w:hAnsi="Times New Roman" w:cs="Times New Roman"/>
          <w:sz w:val="24"/>
          <w:szCs w:val="24"/>
        </w:rPr>
        <w:t>or:[{"cuisine":"American"},{"cuisine":"Chinese"}]})</w:t>
      </w:r>
    </w:p>
    <w:p w14:paraId="3880FCFD" w14:textId="47764E7A" w:rsidR="00542E77" w:rsidRPr="00542E77" w:rsidRDefault="00542E77" w:rsidP="00F8777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F6CF4F3" w14:textId="41B4D496" w:rsidR="00542E77" w:rsidRPr="00542E77" w:rsidRDefault="00542E77" w:rsidP="00542E7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OUTPUT:</w:t>
      </w:r>
    </w:p>
    <w:p w14:paraId="00152F01" w14:textId="338A1839" w:rsidR="00542E77" w:rsidRDefault="00542E77" w:rsidP="00F87778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  <w:r w:rsidRPr="00542E77">
        <w:rPr>
          <w:rFonts w:ascii="Bodoni MT" w:hAnsi="Bodoni MT" w:cs="Times New Roman"/>
          <w:b/>
          <w:bCs/>
          <w:noProof/>
          <w:sz w:val="24"/>
          <w:szCs w:val="24"/>
        </w:rPr>
        <w:drawing>
          <wp:inline distT="0" distB="0" distL="0" distR="0" wp14:anchorId="201FA1E0" wp14:editId="5E746D18">
            <wp:extent cx="5022909" cy="3368040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4071" cy="337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08C4" w14:textId="1E4CCC95" w:rsidR="00542E77" w:rsidRDefault="00542E77" w:rsidP="00F87778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  <w:r>
        <w:rPr>
          <w:rFonts w:ascii="Bodoni MT" w:hAnsi="Bodoni MT" w:cs="Times New Roman"/>
          <w:b/>
          <w:bCs/>
          <w:sz w:val="24"/>
          <w:szCs w:val="24"/>
        </w:rPr>
        <w:t xml:space="preserve">And </w:t>
      </w:r>
      <w:proofErr w:type="gramStart"/>
      <w:r>
        <w:rPr>
          <w:rFonts w:ascii="Bodoni MT" w:hAnsi="Bodoni MT" w:cs="Times New Roman"/>
          <w:b/>
          <w:bCs/>
          <w:sz w:val="24"/>
          <w:szCs w:val="24"/>
        </w:rPr>
        <w:t>Continue</w:t>
      </w:r>
      <w:proofErr w:type="gramEnd"/>
      <w:r>
        <w:rPr>
          <w:rFonts w:ascii="Bodoni MT" w:hAnsi="Bodoni MT" w:cs="Times New Roman"/>
          <w:b/>
          <w:bCs/>
          <w:sz w:val="24"/>
          <w:szCs w:val="24"/>
        </w:rPr>
        <w:t>…….</w:t>
      </w:r>
    </w:p>
    <w:p w14:paraId="35847D44" w14:textId="36C66814" w:rsidR="00542E77" w:rsidRDefault="00542E77" w:rsidP="00F87778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</w:p>
    <w:p w14:paraId="7493A0F4" w14:textId="2340977C" w:rsidR="00542E77" w:rsidRPr="00542E77" w:rsidRDefault="00542E77" w:rsidP="00542E7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Write a MongoDB query to arrange the name of the restaurants in ascending / descending order along with all the columns. (USING SORT)</w:t>
      </w:r>
    </w:p>
    <w:p w14:paraId="00003DE7" w14:textId="24536FD5" w:rsidR="00542E77" w:rsidRDefault="00542E77" w:rsidP="00542E77">
      <w:pPr>
        <w:pStyle w:val="ListParagraph"/>
        <w:spacing w:after="0" w:line="240" w:lineRule="auto"/>
        <w:ind w:left="1080"/>
      </w:pPr>
    </w:p>
    <w:p w14:paraId="2FF5F89A" w14:textId="77F2EAC2" w:rsidR="00542E77" w:rsidRPr="00542E77" w:rsidRDefault="00542E77" w:rsidP="00542E7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INPUT:</w:t>
      </w:r>
    </w:p>
    <w:p w14:paraId="3D250B03" w14:textId="4F00AE69" w:rsidR="00542E77" w:rsidRDefault="00542E77" w:rsidP="00542E77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</w:p>
    <w:p w14:paraId="682FD7BF" w14:textId="2CFA475C" w:rsidR="00542E77" w:rsidRPr="00542E77" w:rsidRDefault="00542E77" w:rsidP="00542E7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db.res_21012011074.find(</w:t>
      </w:r>
      <w:proofErr w:type="gramStart"/>
      <w:r w:rsidRPr="00542E77">
        <w:rPr>
          <w:rFonts w:ascii="Times New Roman" w:hAnsi="Times New Roman" w:cs="Times New Roman"/>
          <w:sz w:val="24"/>
          <w:szCs w:val="24"/>
        </w:rPr>
        <w:t>).sort</w:t>
      </w:r>
      <w:proofErr w:type="gramEnd"/>
      <w:r w:rsidRPr="00542E77">
        <w:rPr>
          <w:rFonts w:ascii="Times New Roman" w:hAnsi="Times New Roman" w:cs="Times New Roman"/>
          <w:sz w:val="24"/>
          <w:szCs w:val="24"/>
        </w:rPr>
        <w:t>({"name":1})</w:t>
      </w:r>
    </w:p>
    <w:p w14:paraId="01E0B9C6" w14:textId="25438905" w:rsidR="00542E77" w:rsidRPr="00542E77" w:rsidRDefault="00542E77" w:rsidP="00542E7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AEC3F1D" w14:textId="0FFE8297" w:rsidR="00542E77" w:rsidRPr="00542E77" w:rsidRDefault="00542E77" w:rsidP="00542E7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2E77">
        <w:rPr>
          <w:rFonts w:ascii="Times New Roman" w:hAnsi="Times New Roman" w:cs="Times New Roman"/>
          <w:sz w:val="24"/>
          <w:szCs w:val="24"/>
        </w:rPr>
        <w:t>OUTPUT:</w:t>
      </w:r>
    </w:p>
    <w:p w14:paraId="31E49C7E" w14:textId="2A546C1C" w:rsidR="00542E77" w:rsidRDefault="00542E77" w:rsidP="00542E77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</w:p>
    <w:p w14:paraId="03C43BF4" w14:textId="7CDD10DB" w:rsidR="00542E77" w:rsidRPr="00F87778" w:rsidRDefault="00542E77" w:rsidP="00542E77">
      <w:pPr>
        <w:pStyle w:val="ListParagraph"/>
        <w:spacing w:after="0" w:line="240" w:lineRule="auto"/>
        <w:ind w:left="1080"/>
        <w:rPr>
          <w:rFonts w:ascii="Bodoni MT" w:hAnsi="Bodoni MT" w:cs="Times New Roman"/>
          <w:b/>
          <w:bCs/>
          <w:sz w:val="24"/>
          <w:szCs w:val="24"/>
        </w:rPr>
      </w:pPr>
      <w:r w:rsidRPr="00542E77">
        <w:rPr>
          <w:rFonts w:ascii="Bodoni MT" w:hAnsi="Bodoni MT" w:cs="Times New Roman"/>
          <w:b/>
          <w:bCs/>
          <w:noProof/>
          <w:sz w:val="24"/>
          <w:szCs w:val="24"/>
        </w:rPr>
        <w:drawing>
          <wp:inline distT="0" distB="0" distL="0" distR="0" wp14:anchorId="47DCAD9A" wp14:editId="6AC2D20A">
            <wp:extent cx="3528060" cy="4816618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1561" cy="482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E77" w:rsidRPr="00F87778" w:rsidSect="00277629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080" w:right="1080" w:bottom="1080" w:left="1080" w:header="170" w:footer="34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A56A9" w14:textId="77777777" w:rsidR="008976F2" w:rsidRDefault="008976F2">
      <w:pPr>
        <w:spacing w:after="0" w:line="240" w:lineRule="auto"/>
      </w:pPr>
      <w:r>
        <w:separator/>
      </w:r>
    </w:p>
  </w:endnote>
  <w:endnote w:type="continuationSeparator" w:id="0">
    <w:p w14:paraId="2CE3EFD4" w14:textId="77777777" w:rsidR="008976F2" w:rsidRDefault="0089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22265" w14:textId="77777777" w:rsidR="00277629" w:rsidRDefault="00277629" w:rsidP="00277629">
    <w:pPr>
      <w:pStyle w:val="Footer"/>
    </w:pPr>
    <w:proofErr w:type="spellStart"/>
    <w:proofErr w:type="gramStart"/>
    <w:r>
      <w:t>En.No</w:t>
    </w:r>
    <w:proofErr w:type="spellEnd"/>
    <w:proofErr w:type="gramEnd"/>
    <w:r>
      <w:t>: 21012011074</w:t>
    </w:r>
    <w:r>
      <w:tab/>
    </w:r>
    <w:r>
      <w:tab/>
    </w:r>
    <w:sdt>
      <w:sdtPr>
        <w:id w:val="2134667194"/>
        <w:docPartObj>
          <w:docPartGallery w:val="Page Numbers (Bottom of Page)"/>
          <w:docPartUnique/>
        </w:docPartObj>
      </w:sdtPr>
      <w:sdtContent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</w:t>
        </w:r>
      </w:sdtContent>
    </w:sdt>
  </w:p>
  <w:p w14:paraId="7B3E5AA6" w14:textId="77777777" w:rsidR="00277629" w:rsidRDefault="00277629" w:rsidP="00277629">
    <w:pPr>
      <w:pStyle w:val="Footer"/>
    </w:pPr>
  </w:p>
  <w:p w14:paraId="4DF06F38" w14:textId="77777777" w:rsidR="00277629" w:rsidRDefault="002776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2189A" w14:textId="0952B0A2" w:rsidR="00277629" w:rsidRDefault="00277629" w:rsidP="00277629">
    <w:pPr>
      <w:pStyle w:val="Footer"/>
    </w:pPr>
    <w:proofErr w:type="spellStart"/>
    <w:proofErr w:type="gramStart"/>
    <w:r>
      <w:t>En.No</w:t>
    </w:r>
    <w:proofErr w:type="spellEnd"/>
    <w:proofErr w:type="gramEnd"/>
    <w:r>
      <w:t>: 21012011074</w:t>
    </w:r>
    <w:r>
      <w:tab/>
    </w:r>
    <w:r>
      <w:tab/>
    </w:r>
    <w:sdt>
      <w:sdtPr>
        <w:id w:val="1324471954"/>
        <w:docPartObj>
          <w:docPartGallery w:val="Page Numbers (Bottom of Page)"/>
          <w:docPartUnique/>
        </w:docPartObj>
      </w:sdtPr>
      <w:sdtContent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sdtContent>
    </w:sdt>
  </w:p>
  <w:p w14:paraId="584757FA" w14:textId="14D68968" w:rsidR="0039468F" w:rsidRDefault="00394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CD36C" w14:textId="77777777" w:rsidR="008976F2" w:rsidRDefault="008976F2">
      <w:pPr>
        <w:spacing w:after="0" w:line="240" w:lineRule="auto"/>
      </w:pPr>
      <w:r>
        <w:separator/>
      </w:r>
    </w:p>
  </w:footnote>
  <w:footnote w:type="continuationSeparator" w:id="0">
    <w:p w14:paraId="1CFF9339" w14:textId="77777777" w:rsidR="008976F2" w:rsidRDefault="00897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07424" w14:textId="77777777" w:rsidR="00277629" w:rsidRPr="00277629" w:rsidRDefault="00277629" w:rsidP="00277629">
    <w:pPr>
      <w:pStyle w:val="Header"/>
      <w:rPr>
        <w:lang w:val="en-IN"/>
      </w:rPr>
    </w:pPr>
    <w:r>
      <w:rPr>
        <w:lang w:val="en-IN"/>
      </w:rPr>
      <w:t>SUB: NOSQL</w:t>
    </w:r>
    <w:r>
      <w:rPr>
        <w:lang w:val="en-IN"/>
      </w:rPr>
      <w:tab/>
      <w:t>BATCH: AB2</w:t>
    </w:r>
    <w:r>
      <w:rPr>
        <w:lang w:val="en-IN"/>
      </w:rPr>
      <w:tab/>
      <w:t>Name: GURU PATEL</w:t>
    </w:r>
  </w:p>
  <w:p w14:paraId="53CC0247" w14:textId="36A75496" w:rsidR="0039468F" w:rsidRDefault="0084758D">
    <w:pPr>
      <w:pStyle w:val="Header"/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C77198E" wp14:editId="701C190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2114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9110" cy="9121140"/>
                      </a:xfrm>
                      <a:prstGeom prst="rect">
                        <a:avLst/>
                      </a:prstGeom>
                      <a:noFill/>
                      <a:ln w="9525"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69F281F0" id="Rectangle 14" o:spid="_x0000_s1026" style="position:absolute;margin-left:0;margin-top:0;width:539.3pt;height:718.2pt;z-index:25166643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" filled="f" strokecolor="#3c3c3c [1604]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F9F7F8" wp14:editId="10AA9C7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-2700</wp14:pctPosVOffset>
                  </wp:positionV>
                </mc:Choice>
                <mc:Fallback>
                  <wp:positionV relativeFrom="page">
                    <wp:posOffset>451485</wp:posOffset>
                  </wp:positionV>
                </mc:Fallback>
              </mc:AlternateContent>
              <wp:extent cx="128270" cy="7166610"/>
              <wp:effectExtent l="0" t="0" r="0" b="0"/>
              <wp:wrapNone/>
              <wp:docPr id="16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6661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F912EA" w14:textId="77777777" w:rsidR="0039468F" w:rsidRDefault="0039468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82500</wp14:pctHeight>
              </wp14:sizeRelV>
            </wp:anchor>
          </w:drawing>
        </mc:Choice>
        <mc:Fallback>
          <w:pict>
            <v:rect w14:anchorId="00F9F7F8" id="Rectangle 1028" o:spid="_x0000_s1026" style="position:absolute;margin-left:0;margin-top:0;width:10.1pt;height:564.3pt;z-index:251664384;visibility:visible;mso-wrap-style:square;mso-width-percent:20;mso-height-percent:825;mso-left-percent:1015;mso-top-percent:-27;mso-wrap-distance-left:9pt;mso-wrap-distance-top:0;mso-wrap-distance-right:9pt;mso-wrap-distance-bottom:0;mso-position-horizontal-relative:margin;mso-position-vertical-relative:margin;mso-width-percent:20;mso-height-percent:825;mso-left-percent:1015;mso-top-percent:-27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" fillcolor="black [3213]" stroked="f">
              <v:textbox>
                <w:txbxContent>
                  <w:p w14:paraId="3CF912EA" w14:textId="77777777" w:rsidR="0039468F" w:rsidRDefault="0039468F">
                    <w:pPr>
                      <w:jc w:val="cente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4163FC" wp14:editId="73A5AF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80200</wp14:pctPosVOffset>
                  </wp:positionV>
                </mc:Choice>
                <mc:Fallback>
                  <wp:positionV relativeFrom="page">
                    <wp:posOffset>7652385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8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7F63061D" id="Rectangle 1029" o:spid="_x0000_s1026" style="position:absolute;margin-left:0;margin-top:0;width:10.1pt;height:153.9pt;z-index:251665408;visibility:visible;mso-wrap-style:square;mso-width-percent:20;mso-height-percent:225;mso-left-percent:1015;mso-top-percent:802;mso-wrap-distance-left:9pt;mso-wrap-distance-top:0;mso-wrap-distance-right:9pt;mso-wrap-distance-bottom:0;mso-position-horizontal-relative:margin;mso-position-vertical-relative:margin;mso-width-percent:20;mso-height-percent:225;mso-left-percent:1015;mso-top-percent:802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" fillcolor="#d1282e [3215]" stroked="f"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9CE2C" w14:textId="260A5AA8" w:rsidR="00277629" w:rsidRPr="00277629" w:rsidRDefault="00277629">
    <w:pPr>
      <w:pStyle w:val="Header"/>
      <w:rPr>
        <w:lang w:val="en-IN"/>
      </w:rPr>
    </w:pPr>
    <w:r>
      <w:rPr>
        <w:lang w:val="en-IN"/>
      </w:rPr>
      <w:t>SUB: NOSQL</w:t>
    </w:r>
    <w:r>
      <w:rPr>
        <w:lang w:val="en-IN"/>
      </w:rPr>
      <w:tab/>
      <w:t>BATCH: AB2</w:t>
    </w:r>
    <w:r>
      <w:rPr>
        <w:lang w:val="en-IN"/>
      </w:rPr>
      <w:tab/>
      <w:t>Name: GURU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30B1"/>
    <w:multiLevelType w:val="hybridMultilevel"/>
    <w:tmpl w:val="1990ECC4"/>
    <w:lvl w:ilvl="0" w:tplc="90A445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851FD0"/>
    <w:multiLevelType w:val="hybridMultilevel"/>
    <w:tmpl w:val="8D44D900"/>
    <w:lvl w:ilvl="0" w:tplc="BD56FCF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36E262B"/>
    <w:multiLevelType w:val="hybridMultilevel"/>
    <w:tmpl w:val="DFA457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31C3C"/>
    <w:multiLevelType w:val="hybridMultilevel"/>
    <w:tmpl w:val="8C621F48"/>
    <w:lvl w:ilvl="0" w:tplc="2ECA6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7660DF"/>
    <w:multiLevelType w:val="hybridMultilevel"/>
    <w:tmpl w:val="7586F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B3E8E"/>
    <w:multiLevelType w:val="hybridMultilevel"/>
    <w:tmpl w:val="16F6505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D597087"/>
    <w:multiLevelType w:val="hybridMultilevel"/>
    <w:tmpl w:val="63AAFE42"/>
    <w:lvl w:ilvl="0" w:tplc="06CC2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22255F"/>
    <w:multiLevelType w:val="hybridMultilevel"/>
    <w:tmpl w:val="B86A4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D2B90"/>
    <w:multiLevelType w:val="hybridMultilevel"/>
    <w:tmpl w:val="13DA1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04EA6"/>
    <w:multiLevelType w:val="hybridMultilevel"/>
    <w:tmpl w:val="6B6C74D0"/>
    <w:lvl w:ilvl="0" w:tplc="8132D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C175C8"/>
    <w:multiLevelType w:val="hybridMultilevel"/>
    <w:tmpl w:val="B8169A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E02F7"/>
    <w:multiLevelType w:val="hybridMultilevel"/>
    <w:tmpl w:val="04AA613E"/>
    <w:lvl w:ilvl="0" w:tplc="20328140">
      <w:start w:val="1"/>
      <w:numFmt w:val="decimal"/>
      <w:lvlText w:val="%1."/>
      <w:lvlJc w:val="left"/>
      <w:pPr>
        <w:ind w:left="1440" w:hanging="360"/>
      </w:pPr>
      <w:rPr>
        <w:rFonts w:ascii="Algerian" w:hAnsi="Algerian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6510350">
    <w:abstractNumId w:val="8"/>
  </w:num>
  <w:num w:numId="2" w16cid:durableId="627123042">
    <w:abstractNumId w:val="2"/>
  </w:num>
  <w:num w:numId="3" w16cid:durableId="1531650691">
    <w:abstractNumId w:val="9"/>
  </w:num>
  <w:num w:numId="4" w16cid:durableId="108822283">
    <w:abstractNumId w:val="11"/>
  </w:num>
  <w:num w:numId="5" w16cid:durableId="1550529944">
    <w:abstractNumId w:val="0"/>
  </w:num>
  <w:num w:numId="6" w16cid:durableId="2060277434">
    <w:abstractNumId w:val="1"/>
  </w:num>
  <w:num w:numId="7" w16cid:durableId="793669234">
    <w:abstractNumId w:val="7"/>
  </w:num>
  <w:num w:numId="8" w16cid:durableId="759255211">
    <w:abstractNumId w:val="6"/>
  </w:num>
  <w:num w:numId="9" w16cid:durableId="571240637">
    <w:abstractNumId w:val="5"/>
  </w:num>
  <w:num w:numId="10" w16cid:durableId="1749184881">
    <w:abstractNumId w:val="4"/>
  </w:num>
  <w:num w:numId="11" w16cid:durableId="1679193272">
    <w:abstractNumId w:val="10"/>
  </w:num>
  <w:num w:numId="12" w16cid:durableId="1255475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DateAndTim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DE"/>
    <w:rsid w:val="001D0827"/>
    <w:rsid w:val="001D5825"/>
    <w:rsid w:val="00277629"/>
    <w:rsid w:val="00380C0B"/>
    <w:rsid w:val="0039468F"/>
    <w:rsid w:val="003A2513"/>
    <w:rsid w:val="00542E77"/>
    <w:rsid w:val="0084758D"/>
    <w:rsid w:val="00863243"/>
    <w:rsid w:val="008976F2"/>
    <w:rsid w:val="00C03A3C"/>
    <w:rsid w:val="00C350BA"/>
    <w:rsid w:val="00CE0AF6"/>
    <w:rsid w:val="00D700EA"/>
    <w:rsid w:val="00DF39DE"/>
    <w:rsid w:val="00E478FD"/>
    <w:rsid w:val="00F8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A284F"/>
  <w15:docId w15:val="{63F84676-15D8-4492-862D-3E6DB916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val="en-US" w:eastAsia="ja-JP"/>
    </w:rPr>
  </w:style>
  <w:style w:type="paragraph" w:customStyle="1" w:styleId="CompanyName">
    <w:name w:val="Company Name"/>
    <w:basedOn w:val="Normal"/>
    <w:pPr>
      <w:spacing w:before="960"/>
    </w:pPr>
    <w:rPr>
      <w:rFonts w:asciiTheme="majorHAnsi" w:hAnsiTheme="majorHAnsi"/>
      <w:caps/>
      <w:noProof/>
      <w:color w:val="000000" w:themeColor="text1"/>
      <w:spacing w:val="-10"/>
      <w:sz w:val="28"/>
    </w:rPr>
  </w:style>
  <w:style w:type="paragraph" w:customStyle="1" w:styleId="RecipientAddress">
    <w:name w:val="Recipient Address"/>
    <w:basedOn w:val="Normal"/>
    <w:pPr>
      <w:spacing w:after="120"/>
    </w:pPr>
  </w:style>
  <w:style w:type="paragraph" w:styleId="Salutation">
    <w:name w:val="Salutation"/>
    <w:basedOn w:val="Normal"/>
    <w:next w:val="Normal"/>
    <w:link w:val="SalutationChar"/>
    <w:uiPriority w:val="99"/>
    <w:unhideWhenUsed/>
    <w:pPr>
      <w:spacing w:before="720" w:after="720"/>
    </w:pPr>
    <w:rPr>
      <w:rFonts w:asciiTheme="majorHAnsi" w:hAnsiTheme="majorHAnsi"/>
      <w:caps/>
      <w:color w:val="D1282E" w:themeColor="text2"/>
      <w:spacing w:val="-10"/>
      <w:sz w:val="28"/>
    </w:rPr>
  </w:style>
  <w:style w:type="character" w:customStyle="1" w:styleId="SalutationChar">
    <w:name w:val="Salutation Char"/>
    <w:basedOn w:val="DefaultParagraphFont"/>
    <w:link w:val="Salutation"/>
    <w:uiPriority w:val="99"/>
    <w:rPr>
      <w:rFonts w:asciiTheme="majorHAnsi" w:hAnsiTheme="majorHAnsi"/>
      <w:caps/>
      <w:color w:val="D1282E" w:themeColor="text2"/>
      <w:spacing w:val="-10"/>
      <w:sz w:val="2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unhideWhenUsed/>
    <w:pPr>
      <w:spacing w:line="240" w:lineRule="auto"/>
    </w:pPr>
    <w:rPr>
      <w:b/>
      <w:color w:val="000000" w:themeColor="text1"/>
      <w:sz w:val="32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000000" w:themeColor="text1"/>
      <w:sz w:val="32"/>
      <w:lang w:val="en-US" w:eastAsia="ja-JP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600" w:line="240" w:lineRule="auto"/>
    </w:pPr>
    <w:rPr>
      <w:rFonts w:asciiTheme="majorHAnsi" w:hAnsiTheme="majorHAnsi"/>
      <w:caps/>
      <w:color w:val="7A7A7A" w:themeColor="accent1"/>
      <w:spacing w:val="-10"/>
      <w:sz w:val="28"/>
    </w:rPr>
  </w:style>
  <w:style w:type="character" w:customStyle="1" w:styleId="ClosingChar">
    <w:name w:val="Closing Char"/>
    <w:basedOn w:val="DefaultParagraphFont"/>
    <w:link w:val="Closing"/>
    <w:uiPriority w:val="99"/>
    <w:rPr>
      <w:rFonts w:asciiTheme="majorHAnsi" w:hAnsiTheme="majorHAnsi"/>
      <w:caps/>
      <w:color w:val="7A7A7A" w:themeColor="accent1"/>
      <w:spacing w:val="-10"/>
      <w:sz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fault">
    <w:name w:val="Default"/>
    <w:rsid w:val="00DF39DE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IN" w:eastAsia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Essential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D0075-15D8-496B-BB62-3D9529A9E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EssentialLetter.dotx</Template>
  <TotalTime>4</TotalTime>
  <Pages>9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 Patel</dc:creator>
  <cp:lastModifiedBy>Guru Patel</cp:lastModifiedBy>
  <cp:revision>2</cp:revision>
  <cp:lastPrinted>2023-02-15T16:58:00Z</cp:lastPrinted>
  <dcterms:created xsi:type="dcterms:W3CDTF">2023-02-15T17:05:00Z</dcterms:created>
  <dcterms:modified xsi:type="dcterms:W3CDTF">2023-02-15T17:05:00Z</dcterms:modified>
</cp:coreProperties>
</file>